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Pr="00DD593D" w:rsidRDefault="00015D08" w:rsidP="00141A4C">
      <w:pPr>
        <w:pStyle w:val="Title"/>
        <w:rPr>
          <w:rFonts w:ascii="Times New Roman" w:hAnsi="Times New Roman" w:cs="Times New Roman"/>
          <w:b/>
          <w:color w:val="F8943F"/>
          <w:sz w:val="28"/>
        </w:rPr>
      </w:pPr>
      <w:r w:rsidRPr="00DC65EB">
        <w:rPr>
          <w:rFonts w:ascii="Times New Roman" w:hAnsi="Times New Roman" w:cs="Times New Roman"/>
          <w:b/>
          <w:color w:val="000000" w:themeColor="text1"/>
          <w:sz w:val="28"/>
        </w:rPr>
        <w:t>Divya Sharma</w:t>
      </w:r>
    </w:p>
    <w:p w:rsidR="003346C9" w:rsidRPr="00DD593D" w:rsidRDefault="003346C9" w:rsidP="00141A4C">
      <w:pPr>
        <w:pStyle w:val="Title"/>
        <w:rPr>
          <w:rFonts w:ascii="Times New Roman" w:hAnsi="Times New Roman" w:cs="Times New Roman"/>
          <w:b/>
          <w:color w:val="000000" w:themeColor="text1"/>
          <w:sz w:val="22"/>
        </w:rPr>
      </w:pPr>
      <w:r w:rsidRPr="00DD593D">
        <w:rPr>
          <w:rFonts w:ascii="Times New Roman" w:hAnsi="Times New Roman" w:cs="Times New Roman"/>
          <w:b/>
          <w:color w:val="000000" w:themeColor="text1"/>
          <w:sz w:val="22"/>
        </w:rPr>
        <w:t>Business Development Executive/ Key account Manager</w:t>
      </w:r>
      <w:r w:rsidR="00624CFE">
        <w:rPr>
          <w:rFonts w:ascii="Times New Roman" w:hAnsi="Times New Roman" w:cs="Times New Roman"/>
          <w:b/>
          <w:color w:val="000000" w:themeColor="text1"/>
          <w:sz w:val="22"/>
        </w:rPr>
        <w:t xml:space="preserve"> (3+ years)</w:t>
      </w:r>
    </w:p>
    <w:p w:rsidR="00624CFE" w:rsidRDefault="00624CFE" w:rsidP="00141A4C">
      <w:pPr>
        <w:pStyle w:val="Title"/>
        <w:rPr>
          <w:rFonts w:ascii="Times New Roman" w:hAnsi="Times New Roman" w:cs="Times New Roman"/>
          <w:b/>
          <w:color w:val="auto"/>
          <w:sz w:val="22"/>
        </w:rPr>
      </w:pPr>
    </w:p>
    <w:p w:rsidR="003346C9" w:rsidRPr="00DC65EB" w:rsidRDefault="003346C9" w:rsidP="00141A4C">
      <w:pPr>
        <w:pStyle w:val="Title"/>
        <w:rPr>
          <w:rFonts w:ascii="Times New Roman" w:hAnsi="Times New Roman" w:cs="Times New Roman"/>
          <w:color w:val="000000" w:themeColor="text1"/>
          <w:sz w:val="22"/>
        </w:rPr>
      </w:pPr>
      <w:r w:rsidRPr="00DD593D">
        <w:rPr>
          <w:rFonts w:ascii="Times New Roman" w:hAnsi="Times New Roman" w:cs="Times New Roman"/>
          <w:b/>
          <w:color w:val="auto"/>
          <w:sz w:val="22"/>
        </w:rPr>
        <w:t>Email:</w:t>
      </w:r>
      <w:r w:rsidR="00624CFE">
        <w:rPr>
          <w:rFonts w:ascii="Times New Roman" w:hAnsi="Times New Roman" w:cs="Times New Roman"/>
          <w:b/>
          <w:color w:val="auto"/>
          <w:sz w:val="22"/>
        </w:rPr>
        <w:t xml:space="preserve"> </w:t>
      </w:r>
      <w:hyperlink r:id="rId8" w:history="1">
        <w:r w:rsidRPr="00DC65EB">
          <w:rPr>
            <w:rFonts w:ascii="Times New Roman" w:hAnsi="Times New Roman" w:cs="Times New Roman"/>
            <w:color w:val="000000" w:themeColor="text1"/>
            <w:sz w:val="22"/>
          </w:rPr>
          <w:t>divasharma162@gmail.com</w:t>
        </w:r>
      </w:hyperlink>
      <w:r w:rsidR="00624CFE">
        <w:rPr>
          <w:rFonts w:ascii="Times New Roman" w:hAnsi="Times New Roman" w:cs="Times New Roman"/>
          <w:color w:val="000000" w:themeColor="text1"/>
          <w:sz w:val="22"/>
        </w:rPr>
        <w:t xml:space="preserve">                                                              </w:t>
      </w:r>
      <w:r w:rsidRPr="00DD593D">
        <w:rPr>
          <w:rFonts w:ascii="Times New Roman" w:hAnsi="Times New Roman" w:cs="Times New Roman"/>
          <w:b/>
          <w:color w:val="000000" w:themeColor="text1"/>
          <w:sz w:val="22"/>
        </w:rPr>
        <w:t>Contact:</w:t>
      </w:r>
      <w:r w:rsidR="004157B3">
        <w:rPr>
          <w:rFonts w:ascii="Times New Roman" w:hAnsi="Times New Roman" w:cs="Times New Roman"/>
          <w:b/>
          <w:color w:val="000000" w:themeColor="text1"/>
          <w:sz w:val="22"/>
        </w:rPr>
        <w:t xml:space="preserve"> </w:t>
      </w:r>
      <w:r w:rsidRPr="00DC65EB">
        <w:rPr>
          <w:rFonts w:ascii="Times New Roman" w:hAnsi="Times New Roman" w:cs="Times New Roman"/>
          <w:color w:val="000000" w:themeColor="text1"/>
          <w:sz w:val="22"/>
        </w:rPr>
        <w:t xml:space="preserve">(+91) - </w:t>
      </w:r>
      <w:r w:rsidR="00B277A9" w:rsidRPr="00B277A9">
        <w:rPr>
          <w:rFonts w:ascii="Times New Roman" w:hAnsi="Times New Roman" w:cs="Times New Roman"/>
          <w:color w:val="000000" w:themeColor="text1"/>
          <w:sz w:val="22"/>
        </w:rPr>
        <w:t>8448410406</w:t>
      </w:r>
    </w:p>
    <w:p w:rsidR="003346C9" w:rsidRPr="00DC65EB" w:rsidRDefault="003346C9" w:rsidP="00141A4C">
      <w:pPr>
        <w:pStyle w:val="Title"/>
        <w:rPr>
          <w:rFonts w:ascii="Times New Roman" w:hAnsi="Times New Roman" w:cs="Times New Roman"/>
          <w:sz w:val="24"/>
          <w:szCs w:val="24"/>
        </w:rPr>
      </w:pPr>
    </w:p>
    <w:p w:rsidR="003346C9" w:rsidRPr="00DD593D" w:rsidRDefault="003346C9" w:rsidP="00141A4C">
      <w:pPr>
        <w:pStyle w:val="Title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3346C9" w:rsidRPr="00DD593D" w:rsidRDefault="003346C9" w:rsidP="00141A4C">
      <w:pPr>
        <w:pStyle w:val="Title"/>
        <w:rPr>
          <w:rFonts w:ascii="Times New Roman" w:hAnsi="Times New Roman" w:cs="Times New Roman"/>
          <w:b/>
          <w:color w:val="000000" w:themeColor="text1"/>
          <w:sz w:val="22"/>
        </w:rPr>
      </w:pPr>
      <w:r w:rsidRPr="00DD593D">
        <w:rPr>
          <w:rFonts w:ascii="Times New Roman" w:hAnsi="Times New Roman" w:cs="Times New Roman"/>
          <w:b/>
          <w:color w:val="000000" w:themeColor="text1"/>
          <w:sz w:val="22"/>
        </w:rPr>
        <w:t>CAREER OBJECTIVE</w:t>
      </w:r>
    </w:p>
    <w:p w:rsidR="003346C9" w:rsidRPr="00DC65EB" w:rsidRDefault="003346C9" w:rsidP="00141A4C">
      <w:pPr>
        <w:pStyle w:val="Title"/>
        <w:rPr>
          <w:rFonts w:ascii="Times New Roman" w:hAnsi="Times New Roman" w:cs="Times New Roman"/>
          <w:sz w:val="24"/>
          <w:szCs w:val="24"/>
        </w:rPr>
      </w:pPr>
    </w:p>
    <w:p w:rsidR="00DC65EB" w:rsidRPr="00F92F77" w:rsidRDefault="004E6A6A" w:rsidP="00F92F77">
      <w:pPr>
        <w:rPr>
          <w:rFonts w:ascii="Times New Roman" w:hAnsi="Times New Roman" w:cs="Times New Roman"/>
          <w:color w:val="000000" w:themeColor="text1"/>
        </w:rPr>
      </w:pPr>
      <w:r w:rsidRPr="004E6A6A">
        <w:rPr>
          <w:rFonts w:ascii="Times New Roman" w:hAnsi="Times New Roman" w:cs="Times New Roman"/>
          <w:color w:val="000000" w:themeColor="text1"/>
        </w:rPr>
        <w:t>To seek a challenging environment and serve my organization in best possible way, with complete determination and enhance my working capabilities and professional skills</w:t>
      </w:r>
      <w:r>
        <w:t>.</w:t>
      </w:r>
    </w:p>
    <w:p w:rsidR="00C32588" w:rsidRPr="00DC65EB" w:rsidRDefault="00C32588" w:rsidP="00C32588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</w:p>
    <w:p w:rsidR="00C32588" w:rsidRPr="00DD593D" w:rsidRDefault="00C32588" w:rsidP="00C32588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D593D">
        <w:rPr>
          <w:rFonts w:ascii="Times New Roman" w:hAnsi="Times New Roman" w:cs="Times New Roman"/>
          <w:color w:val="000000" w:themeColor="text1"/>
          <w:sz w:val="22"/>
          <w:szCs w:val="22"/>
        </w:rPr>
        <w:t>PROFILE</w:t>
      </w:r>
    </w:p>
    <w:p w:rsidR="00C32588" w:rsidRPr="00DC65EB" w:rsidRDefault="006E3BE8" w:rsidP="006E3BE8">
      <w:pPr>
        <w:pStyle w:val="Heading1"/>
        <w:tabs>
          <w:tab w:val="left" w:pos="3975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C65EB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ab/>
      </w:r>
    </w:p>
    <w:p w:rsidR="00C32588" w:rsidRPr="00DC65EB" w:rsidRDefault="00C32588" w:rsidP="00C32588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C65EB">
        <w:rPr>
          <w:rFonts w:ascii="Times New Roman" w:hAnsi="Times New Roman" w:cs="Times New Roman"/>
          <w:color w:val="000000" w:themeColor="text1"/>
          <w:sz w:val="22"/>
          <w:szCs w:val="22"/>
        </w:rPr>
        <w:t>Business Development Executive/ Key account manager</w:t>
      </w:r>
    </w:p>
    <w:p w:rsidR="00C32588" w:rsidRDefault="00C32588" w:rsidP="00C32588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3038C" w:rsidRPr="00DC65EB" w:rsidRDefault="0023038C" w:rsidP="00C32588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3038C" w:rsidRDefault="0023038C" w:rsidP="006E3BE8">
      <w:pPr>
        <w:numPr>
          <w:ilvl w:val="0"/>
          <w:numId w:val="36"/>
        </w:numPr>
        <w:spacing w:before="80" w:after="0" w:line="288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Market Research</w:t>
      </w:r>
    </w:p>
    <w:p w:rsidR="0023038C" w:rsidRDefault="0023038C" w:rsidP="006E3BE8">
      <w:pPr>
        <w:numPr>
          <w:ilvl w:val="0"/>
          <w:numId w:val="36"/>
        </w:numPr>
        <w:spacing w:before="80" w:after="0" w:line="288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Requirement gathering</w:t>
      </w:r>
    </w:p>
    <w:p w:rsidR="00C32588" w:rsidRPr="00DC65EB" w:rsidRDefault="00C32588" w:rsidP="006E3BE8">
      <w:pPr>
        <w:numPr>
          <w:ilvl w:val="0"/>
          <w:numId w:val="36"/>
        </w:numPr>
        <w:spacing w:before="80" w:after="0" w:line="288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DC65EB">
        <w:rPr>
          <w:rFonts w:ascii="Times New Roman" w:hAnsi="Times New Roman" w:cs="Times New Roman"/>
          <w:color w:val="000000" w:themeColor="text1"/>
        </w:rPr>
        <w:t>Client handling, interaction &amp; meetings</w:t>
      </w:r>
    </w:p>
    <w:p w:rsidR="0023038C" w:rsidRPr="00DC65EB" w:rsidRDefault="0023038C" w:rsidP="0023038C">
      <w:pPr>
        <w:numPr>
          <w:ilvl w:val="0"/>
          <w:numId w:val="36"/>
        </w:numPr>
        <w:spacing w:before="80" w:after="0" w:line="288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DC65EB">
        <w:rPr>
          <w:rFonts w:ascii="Times New Roman" w:hAnsi="Times New Roman" w:cs="Times New Roman"/>
          <w:color w:val="000000" w:themeColor="text1"/>
        </w:rPr>
        <w:t>Account management</w:t>
      </w:r>
    </w:p>
    <w:p w:rsidR="00C32588" w:rsidRPr="00DC65EB" w:rsidRDefault="00C32588" w:rsidP="006E3BE8">
      <w:pPr>
        <w:numPr>
          <w:ilvl w:val="0"/>
          <w:numId w:val="36"/>
        </w:numPr>
        <w:spacing w:before="80" w:after="0" w:line="288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DC65EB">
        <w:rPr>
          <w:rFonts w:ascii="Times New Roman" w:hAnsi="Times New Roman" w:cs="Times New Roman"/>
          <w:color w:val="000000" w:themeColor="text1"/>
        </w:rPr>
        <w:t>Conflict resolution</w:t>
      </w:r>
    </w:p>
    <w:p w:rsidR="00C32588" w:rsidRPr="00DC65EB" w:rsidRDefault="00C32588" w:rsidP="006E3BE8">
      <w:pPr>
        <w:numPr>
          <w:ilvl w:val="0"/>
          <w:numId w:val="36"/>
        </w:numPr>
        <w:spacing w:before="80" w:after="0" w:line="288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DC65EB">
        <w:rPr>
          <w:rFonts w:ascii="Times New Roman" w:hAnsi="Times New Roman" w:cs="Times New Roman"/>
          <w:color w:val="000000" w:themeColor="text1"/>
        </w:rPr>
        <w:t>Revenue Generation</w:t>
      </w:r>
    </w:p>
    <w:p w:rsidR="00C32588" w:rsidRPr="00DC65EB" w:rsidRDefault="00C32588" w:rsidP="006E3BE8">
      <w:pPr>
        <w:numPr>
          <w:ilvl w:val="0"/>
          <w:numId w:val="36"/>
        </w:numPr>
        <w:spacing w:before="80" w:after="0" w:line="288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DC65EB">
        <w:rPr>
          <w:rFonts w:ascii="Times New Roman" w:hAnsi="Times New Roman" w:cs="Times New Roman"/>
          <w:color w:val="000000" w:themeColor="text1"/>
        </w:rPr>
        <w:t>Post sales services</w:t>
      </w:r>
    </w:p>
    <w:p w:rsidR="003346C9" w:rsidRDefault="003346C9" w:rsidP="00141A4C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65EB" w:rsidRPr="00DD593D" w:rsidRDefault="00DC65EB" w:rsidP="00141A4C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3BE8" w:rsidRPr="00DD593D" w:rsidRDefault="006E3BE8" w:rsidP="00141A4C">
      <w:pPr>
        <w:pStyle w:val="Title"/>
        <w:rPr>
          <w:rFonts w:ascii="Times New Roman" w:hAnsi="Times New Roman" w:cs="Times New Roman"/>
          <w:b/>
          <w:color w:val="000000" w:themeColor="text1"/>
          <w:sz w:val="22"/>
        </w:rPr>
      </w:pPr>
      <w:r w:rsidRPr="00DD593D">
        <w:rPr>
          <w:rFonts w:ascii="Times New Roman" w:hAnsi="Times New Roman" w:cs="Times New Roman"/>
          <w:b/>
          <w:color w:val="000000" w:themeColor="text1"/>
          <w:sz w:val="22"/>
        </w:rPr>
        <w:t>WORK EXPERIENCE</w:t>
      </w:r>
    </w:p>
    <w:p w:rsidR="006270A9" w:rsidRPr="00DC65EB" w:rsidRDefault="006E3BE8" w:rsidP="006E3BE8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C65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SPARX IT SOLUTIONS PVT LTD. (Noida): Working as </w:t>
      </w:r>
      <w:r w:rsidR="006B2E6A" w:rsidRPr="00DC65EB">
        <w:rPr>
          <w:rFonts w:ascii="Times New Roman" w:hAnsi="Times New Roman" w:cs="Times New Roman"/>
          <w:color w:val="000000" w:themeColor="text1"/>
          <w:sz w:val="22"/>
          <w:szCs w:val="22"/>
        </w:rPr>
        <w:t>Business Development Executive</w:t>
      </w:r>
      <w:r w:rsidRPr="00DC65EB">
        <w:rPr>
          <w:rFonts w:ascii="Times New Roman" w:hAnsi="Times New Roman" w:cs="Times New Roman"/>
          <w:color w:val="000000" w:themeColor="text1"/>
          <w:sz w:val="22"/>
          <w:szCs w:val="22"/>
        </w:rPr>
        <w:t> from August</w:t>
      </w:r>
      <w:r w:rsidR="00015D08" w:rsidRPr="00DC65EB">
        <w:rPr>
          <w:rFonts w:ascii="Times New Roman" w:hAnsi="Times New Roman" w:cs="Times New Roman"/>
          <w:color w:val="000000" w:themeColor="text1"/>
          <w:sz w:val="22"/>
          <w:szCs w:val="22"/>
        </w:rPr>
        <w:t>2016</w:t>
      </w:r>
      <w:r w:rsidR="006B2E6A" w:rsidRPr="00DC65EB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DC65EB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6B2E6A" w:rsidRPr="00DC65EB">
        <w:rPr>
          <w:rFonts w:ascii="Times New Roman" w:hAnsi="Times New Roman" w:cs="Times New Roman"/>
          <w:color w:val="000000" w:themeColor="text1"/>
          <w:sz w:val="22"/>
          <w:szCs w:val="22"/>
        </w:rPr>
        <w:t>resent</w:t>
      </w:r>
    </w:p>
    <w:p w:rsidR="00015D08" w:rsidRPr="00DC65EB" w:rsidRDefault="00015D08" w:rsidP="00015D08">
      <w:pPr>
        <w:rPr>
          <w:rFonts w:ascii="Times New Roman" w:hAnsi="Times New Roman" w:cs="Times New Roman"/>
          <w:color w:val="000000" w:themeColor="text1"/>
        </w:rPr>
      </w:pPr>
    </w:p>
    <w:p w:rsidR="00D97FB8" w:rsidRPr="00DC65EB" w:rsidRDefault="00D97FB8" w:rsidP="00D97FB8">
      <w:pPr>
        <w:numPr>
          <w:ilvl w:val="0"/>
          <w:numId w:val="33"/>
        </w:numPr>
        <w:shd w:val="clear" w:color="auto" w:fill="FFFFFF"/>
        <w:spacing w:after="120"/>
        <w:ind w:left="600"/>
        <w:textAlignment w:val="baseline"/>
        <w:rPr>
          <w:rFonts w:ascii="Times New Roman" w:hAnsi="Times New Roman" w:cs="Times New Roman"/>
          <w:color w:val="000000" w:themeColor="text1"/>
        </w:rPr>
      </w:pPr>
      <w:r w:rsidRPr="00DC65EB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Expand the relationships with existing customers by continuously proposing solutions that meet their</w:t>
      </w:r>
      <w:r w:rsidR="004E6A6A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 </w:t>
      </w:r>
      <w:r w:rsidRPr="00DC65EB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objectives </w:t>
      </w:r>
      <w:r w:rsidRPr="00F0108E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and bringing in new clients</w:t>
      </w:r>
      <w:r w:rsidRPr="00DC65EB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.</w:t>
      </w:r>
    </w:p>
    <w:p w:rsidR="00D97FB8" w:rsidRPr="00DC65EB" w:rsidRDefault="00D97FB8" w:rsidP="00D97FB8">
      <w:pPr>
        <w:numPr>
          <w:ilvl w:val="0"/>
          <w:numId w:val="33"/>
        </w:numPr>
        <w:shd w:val="clear" w:color="auto" w:fill="FFFFFF"/>
        <w:spacing w:after="120"/>
        <w:ind w:left="600"/>
        <w:textAlignment w:val="baseline"/>
        <w:rPr>
          <w:rFonts w:ascii="Times New Roman" w:hAnsi="Times New Roman" w:cs="Times New Roman"/>
          <w:color w:val="000000" w:themeColor="text1"/>
        </w:rPr>
      </w:pPr>
      <w:r w:rsidRPr="00DC65EB">
        <w:rPr>
          <w:rFonts w:ascii="Times New Roman" w:hAnsi="Times New Roman" w:cs="Times New Roman"/>
          <w:color w:val="000000" w:themeColor="text1"/>
        </w:rPr>
        <w:t xml:space="preserve">Closed and Handling business Clients like Am </w:t>
      </w:r>
      <w:r w:rsidR="00DD593D" w:rsidRPr="00DC65EB">
        <w:rPr>
          <w:rFonts w:ascii="Times New Roman" w:hAnsi="Times New Roman" w:cs="Times New Roman"/>
          <w:color w:val="000000" w:themeColor="text1"/>
        </w:rPr>
        <w:t>plus</w:t>
      </w:r>
      <w:r w:rsidRPr="00DC65EB">
        <w:rPr>
          <w:rFonts w:ascii="Times New Roman" w:hAnsi="Times New Roman" w:cs="Times New Roman"/>
          <w:color w:val="000000" w:themeColor="text1"/>
        </w:rPr>
        <w:t xml:space="preserve"> Solar, Delhi Duty Free, HCL, etc.</w:t>
      </w:r>
    </w:p>
    <w:p w:rsidR="00F0108E" w:rsidRPr="00F0108E" w:rsidRDefault="00F0108E" w:rsidP="00D97FB8">
      <w:pPr>
        <w:numPr>
          <w:ilvl w:val="0"/>
          <w:numId w:val="33"/>
        </w:numPr>
        <w:shd w:val="clear" w:color="auto" w:fill="FFFFFF"/>
        <w:spacing w:after="120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r w:rsidRPr="00F0108E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Resolving key client issues and complaints</w:t>
      </w:r>
      <w:r w:rsidR="00D97FB8" w:rsidRPr="00DC65EB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.</w:t>
      </w:r>
    </w:p>
    <w:p w:rsidR="00F0108E" w:rsidRPr="00F0108E" w:rsidRDefault="00F0108E" w:rsidP="00D97FB8">
      <w:pPr>
        <w:numPr>
          <w:ilvl w:val="0"/>
          <w:numId w:val="33"/>
        </w:numPr>
        <w:shd w:val="clear" w:color="auto" w:fill="FFFFFF"/>
        <w:spacing w:after="120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r w:rsidRPr="00F0108E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Anticipating key account changes and improvements</w:t>
      </w:r>
      <w:r w:rsidR="00D97FB8" w:rsidRPr="00DC65EB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.</w:t>
      </w:r>
    </w:p>
    <w:p w:rsidR="00F0108E" w:rsidRPr="00F0108E" w:rsidRDefault="00F0108E" w:rsidP="00D97FB8">
      <w:pPr>
        <w:numPr>
          <w:ilvl w:val="0"/>
          <w:numId w:val="33"/>
        </w:numPr>
        <w:shd w:val="clear" w:color="auto" w:fill="FFFFFF"/>
        <w:spacing w:after="120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r w:rsidRPr="00F0108E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Negotiating contracts with client and establishing timeline of performance</w:t>
      </w:r>
    </w:p>
    <w:p w:rsidR="00D97FB8" w:rsidRPr="004E6A6A" w:rsidRDefault="0023038C" w:rsidP="004E6A6A">
      <w:pPr>
        <w:numPr>
          <w:ilvl w:val="0"/>
          <w:numId w:val="33"/>
        </w:numPr>
        <w:shd w:val="clear" w:color="auto" w:fill="FFFFFF"/>
        <w:spacing w:after="120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Working with </w:t>
      </w:r>
      <w:r w:rsidR="00F0108E" w:rsidRPr="00F0108E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creative, marketing, and team members from other departments to ensure </w:t>
      </w:r>
      <w:r w:rsidR="00DD593D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the quality product</w:t>
      </w:r>
      <w:r w:rsidR="00F0108E" w:rsidRPr="00F0108E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 and all client needs met</w:t>
      </w:r>
      <w:r w:rsidR="00D97FB8" w:rsidRPr="00DC65EB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.</w:t>
      </w:r>
    </w:p>
    <w:p w:rsidR="00D97FB8" w:rsidRPr="00DC65EB" w:rsidRDefault="0021280C" w:rsidP="00D97FB8">
      <w:pPr>
        <w:numPr>
          <w:ilvl w:val="0"/>
          <w:numId w:val="33"/>
        </w:numPr>
        <w:shd w:val="clear" w:color="auto" w:fill="FFFFFF"/>
        <w:spacing w:after="120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r w:rsidRPr="00DC65EB">
        <w:rPr>
          <w:rFonts w:ascii="Times New Roman" w:hAnsi="Times New Roman" w:cs="Times New Roman"/>
          <w:color w:val="000000" w:themeColor="text1"/>
        </w:rPr>
        <w:t xml:space="preserve">Preparing detailed document understanding the requirements of the client encompassing all the stages/services that would go in the </w:t>
      </w:r>
      <w:r w:rsidR="00D97FB8" w:rsidRPr="00DC65EB">
        <w:rPr>
          <w:rFonts w:ascii="Times New Roman" w:hAnsi="Times New Roman" w:cs="Times New Roman"/>
          <w:color w:val="000000" w:themeColor="text1"/>
        </w:rPr>
        <w:t>project followed</w:t>
      </w:r>
      <w:r w:rsidRPr="00DC65EB">
        <w:rPr>
          <w:rFonts w:ascii="Times New Roman" w:hAnsi="Times New Roman" w:cs="Times New Roman"/>
          <w:color w:val="000000" w:themeColor="text1"/>
        </w:rPr>
        <w:t xml:space="preserve"> by a thorough Budgeting.</w:t>
      </w:r>
    </w:p>
    <w:p w:rsidR="00D97FB8" w:rsidRPr="00DC65EB" w:rsidRDefault="00947C72" w:rsidP="00D97FB8">
      <w:pPr>
        <w:numPr>
          <w:ilvl w:val="0"/>
          <w:numId w:val="33"/>
        </w:numPr>
        <w:shd w:val="clear" w:color="auto" w:fill="FFFFFF"/>
        <w:spacing w:after="120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r w:rsidRPr="00DC65EB">
        <w:rPr>
          <w:rFonts w:ascii="Times New Roman" w:hAnsi="Times New Roman" w:cs="Times New Roman"/>
          <w:color w:val="000000" w:themeColor="text1"/>
        </w:rPr>
        <w:t>Responsible for creating a network of professional contacts that consistently resulted in solid referrals.</w:t>
      </w:r>
    </w:p>
    <w:p w:rsidR="00D97FB8" w:rsidRPr="00DC65EB" w:rsidRDefault="00947C72" w:rsidP="00D97FB8">
      <w:pPr>
        <w:numPr>
          <w:ilvl w:val="0"/>
          <w:numId w:val="33"/>
        </w:numPr>
        <w:shd w:val="clear" w:color="auto" w:fill="FFFFFF"/>
        <w:spacing w:after="120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r w:rsidRPr="00DC65EB">
        <w:rPr>
          <w:rFonts w:ascii="Times New Roman" w:hAnsi="Times New Roman" w:cs="Times New Roman"/>
          <w:color w:val="000000" w:themeColor="text1"/>
        </w:rPr>
        <w:t>Negotiated prices, terms of sales and services of agreements.</w:t>
      </w:r>
    </w:p>
    <w:p w:rsidR="00DC65EB" w:rsidRPr="004E6A6A" w:rsidRDefault="00331D00" w:rsidP="004E6A6A">
      <w:pPr>
        <w:numPr>
          <w:ilvl w:val="0"/>
          <w:numId w:val="33"/>
        </w:numPr>
        <w:shd w:val="clear" w:color="auto" w:fill="FFFFFF"/>
        <w:spacing w:after="120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  <w:r w:rsidRPr="00DC65EB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Support the planning, delivery, and </w:t>
      </w:r>
      <w:r w:rsidR="00D97FB8" w:rsidRPr="00DC65EB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control of projects </w:t>
      </w:r>
      <w:r w:rsidRPr="00DC65EB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based on the objecti</w:t>
      </w:r>
      <w:r w:rsidR="00D97FB8" w:rsidRPr="00DC65EB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ves and scope</w:t>
      </w:r>
    </w:p>
    <w:p w:rsidR="0031384F" w:rsidRDefault="0031384F" w:rsidP="0031384F">
      <w:pPr>
        <w:shd w:val="clear" w:color="auto" w:fill="FFFFFF"/>
        <w:spacing w:after="120"/>
        <w:textAlignment w:val="baseline"/>
        <w:rPr>
          <w:rFonts w:ascii="Times New Roman" w:eastAsia="Times New Roman" w:hAnsi="Times New Roman" w:cs="Times New Roman"/>
          <w:color w:val="000000" w:themeColor="text1"/>
          <w:lang w:val="en-GB" w:eastAsia="en-GB"/>
        </w:rPr>
      </w:pPr>
    </w:p>
    <w:p w:rsidR="0031384F" w:rsidRPr="00DD593D" w:rsidRDefault="00AC1944" w:rsidP="0031384F">
      <w:pPr>
        <w:pStyle w:val="Title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IT SKILLS</w:t>
      </w:r>
    </w:p>
    <w:p w:rsidR="0031384F" w:rsidRPr="00E716FE" w:rsidRDefault="004E6A6A" w:rsidP="00E716FE">
      <w:pPr>
        <w:pStyle w:val="ListParagraph"/>
        <w:numPr>
          <w:ilvl w:val="0"/>
          <w:numId w:val="43"/>
        </w:numPr>
        <w:shd w:val="clear" w:color="auto" w:fill="FFFFFF"/>
        <w:spacing w:after="120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MS </w:t>
      </w:r>
      <w:r w:rsidR="00AC1944" w:rsidRPr="00E716FE">
        <w:rPr>
          <w:rFonts w:ascii="Times New Roman" w:eastAsia="Times New Roman" w:hAnsi="Times New Roman" w:cs="Times New Roman"/>
          <w:color w:val="000000" w:themeColor="text1"/>
          <w:lang w:eastAsia="en-GB"/>
        </w:rPr>
        <w:t>Word, Excel, PowerPoint.</w:t>
      </w:r>
    </w:p>
    <w:p w:rsidR="00AC1944" w:rsidRPr="00E716FE" w:rsidRDefault="00AC1944" w:rsidP="00E716FE">
      <w:pPr>
        <w:pStyle w:val="ListParagraph"/>
        <w:numPr>
          <w:ilvl w:val="0"/>
          <w:numId w:val="43"/>
        </w:numPr>
        <w:shd w:val="clear" w:color="auto" w:fill="FFFFFF"/>
        <w:spacing w:after="120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716FE">
        <w:rPr>
          <w:rFonts w:ascii="Times New Roman" w:eastAsia="Times New Roman" w:hAnsi="Times New Roman" w:cs="Times New Roman"/>
          <w:color w:val="000000" w:themeColor="text1"/>
          <w:lang w:eastAsia="en-GB"/>
        </w:rPr>
        <w:t>Agile Methodology</w:t>
      </w:r>
      <w:r w:rsidR="00E716FE" w:rsidRPr="00E716FE">
        <w:rPr>
          <w:rFonts w:ascii="Times New Roman" w:eastAsia="Times New Roman" w:hAnsi="Times New Roman" w:cs="Times New Roman"/>
          <w:color w:val="000000" w:themeColor="text1"/>
          <w:lang w:eastAsia="en-GB"/>
        </w:rPr>
        <w:t>/Scrum</w:t>
      </w:r>
      <w:r w:rsidRPr="00E716FE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Master</w:t>
      </w:r>
    </w:p>
    <w:p w:rsidR="00AC1944" w:rsidRPr="00E716FE" w:rsidRDefault="00AC1944" w:rsidP="00E716FE">
      <w:pPr>
        <w:pStyle w:val="ListParagraph"/>
        <w:numPr>
          <w:ilvl w:val="0"/>
          <w:numId w:val="43"/>
        </w:numPr>
        <w:shd w:val="clear" w:color="auto" w:fill="FFFFFF"/>
        <w:spacing w:after="120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716FE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Project </w:t>
      </w:r>
      <w:r w:rsidR="00E716FE" w:rsidRPr="00E716FE">
        <w:rPr>
          <w:rFonts w:ascii="Times New Roman" w:eastAsia="Times New Roman" w:hAnsi="Times New Roman" w:cs="Times New Roman"/>
          <w:color w:val="000000" w:themeColor="text1"/>
          <w:lang w:eastAsia="en-GB"/>
        </w:rPr>
        <w:t>Management</w:t>
      </w:r>
      <w:r w:rsidRPr="00E716FE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tools </w:t>
      </w:r>
      <w:r w:rsidR="00E716FE" w:rsidRPr="00E716FE">
        <w:rPr>
          <w:rFonts w:ascii="Times New Roman" w:eastAsia="Times New Roman" w:hAnsi="Times New Roman" w:cs="Times New Roman"/>
          <w:color w:val="000000" w:themeColor="text1"/>
          <w:lang w:eastAsia="en-GB"/>
        </w:rPr>
        <w:t>(Basecamp, JIRA, Trello)</w:t>
      </w:r>
    </w:p>
    <w:p w:rsidR="00E716FE" w:rsidRPr="00E716FE" w:rsidRDefault="006336DA" w:rsidP="00E716FE">
      <w:pPr>
        <w:pStyle w:val="ListParagraph"/>
        <w:numPr>
          <w:ilvl w:val="0"/>
          <w:numId w:val="43"/>
        </w:numPr>
        <w:shd w:val="clear" w:color="auto" w:fill="FFFFFF"/>
        <w:spacing w:after="120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CRM Tools </w:t>
      </w:r>
    </w:p>
    <w:p w:rsidR="000300A8" w:rsidRPr="00DD593D" w:rsidRDefault="000300A8" w:rsidP="00DD593D">
      <w:pPr>
        <w:pStyle w:val="Title"/>
        <w:rPr>
          <w:rFonts w:ascii="Times New Roman" w:hAnsi="Times New Roman" w:cs="Times New Roman"/>
          <w:color w:val="000000" w:themeColor="text1"/>
          <w:sz w:val="22"/>
        </w:rPr>
      </w:pPr>
    </w:p>
    <w:p w:rsidR="00DC65EB" w:rsidRPr="00DD593D" w:rsidRDefault="00AC1944" w:rsidP="00DD593D">
      <w:pPr>
        <w:pStyle w:val="Title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SKILLS</w:t>
      </w:r>
    </w:p>
    <w:p w:rsidR="000300A8" w:rsidRPr="00DC65EB" w:rsidRDefault="000300A8" w:rsidP="000300A8">
      <w:pPr>
        <w:pStyle w:val="Heading2"/>
        <w:numPr>
          <w:ilvl w:val="0"/>
          <w:numId w:val="41"/>
        </w:numPr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DC65EB">
        <w:rPr>
          <w:rFonts w:ascii="Times New Roman" w:hAnsi="Times New Roman" w:cs="Times New Roman"/>
          <w:b w:val="0"/>
          <w:caps w:val="0"/>
          <w:color w:val="000000" w:themeColor="text1"/>
          <w:sz w:val="22"/>
          <w:szCs w:val="22"/>
        </w:rPr>
        <w:t xml:space="preserve">Highly adaptable to any environment. </w:t>
      </w:r>
    </w:p>
    <w:p w:rsidR="000300A8" w:rsidRPr="00DC65EB" w:rsidRDefault="000300A8" w:rsidP="000300A8">
      <w:pPr>
        <w:pStyle w:val="Heading2"/>
        <w:numPr>
          <w:ilvl w:val="0"/>
          <w:numId w:val="41"/>
        </w:numPr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DC65EB">
        <w:rPr>
          <w:rFonts w:ascii="Times New Roman" w:hAnsi="Times New Roman" w:cs="Times New Roman"/>
          <w:b w:val="0"/>
          <w:caps w:val="0"/>
          <w:color w:val="000000" w:themeColor="text1"/>
          <w:sz w:val="22"/>
          <w:szCs w:val="22"/>
        </w:rPr>
        <w:t xml:space="preserve">Good analytical and communication skills (both verbal and written) </w:t>
      </w:r>
    </w:p>
    <w:p w:rsidR="000300A8" w:rsidRPr="00DC65EB" w:rsidRDefault="000300A8" w:rsidP="000300A8">
      <w:pPr>
        <w:pStyle w:val="Heading2"/>
        <w:numPr>
          <w:ilvl w:val="0"/>
          <w:numId w:val="41"/>
        </w:numPr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DC65EB">
        <w:rPr>
          <w:rFonts w:ascii="Times New Roman" w:hAnsi="Times New Roman" w:cs="Times New Roman"/>
          <w:b w:val="0"/>
          <w:caps w:val="0"/>
          <w:color w:val="000000" w:themeColor="text1"/>
          <w:sz w:val="22"/>
          <w:szCs w:val="22"/>
        </w:rPr>
        <w:t>Good listener and leadership qualities</w:t>
      </w:r>
    </w:p>
    <w:p w:rsidR="000300A8" w:rsidRPr="00DC65EB" w:rsidRDefault="000300A8" w:rsidP="000300A8">
      <w:pPr>
        <w:pStyle w:val="Heading2"/>
        <w:numPr>
          <w:ilvl w:val="0"/>
          <w:numId w:val="41"/>
        </w:numPr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DC65EB">
        <w:rPr>
          <w:rFonts w:ascii="Times New Roman" w:hAnsi="Times New Roman" w:cs="Times New Roman"/>
          <w:b w:val="0"/>
          <w:caps w:val="0"/>
          <w:color w:val="000000" w:themeColor="text1"/>
          <w:sz w:val="22"/>
          <w:szCs w:val="22"/>
        </w:rPr>
        <w:t xml:space="preserve">Has well-spoken attitude and inspire people in the organization </w:t>
      </w:r>
    </w:p>
    <w:p w:rsidR="000300A8" w:rsidRPr="00DC65EB" w:rsidRDefault="000300A8" w:rsidP="000300A8">
      <w:pPr>
        <w:pStyle w:val="Heading2"/>
        <w:numPr>
          <w:ilvl w:val="0"/>
          <w:numId w:val="41"/>
        </w:numPr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DC65EB">
        <w:rPr>
          <w:rFonts w:ascii="Times New Roman" w:hAnsi="Times New Roman" w:cs="Times New Roman"/>
          <w:b w:val="0"/>
          <w:caps w:val="0"/>
          <w:color w:val="000000" w:themeColor="text1"/>
          <w:sz w:val="22"/>
          <w:szCs w:val="22"/>
        </w:rPr>
        <w:t xml:space="preserve">Influence and negotiation skills. </w:t>
      </w:r>
    </w:p>
    <w:p w:rsidR="000300A8" w:rsidRPr="00DC65EB" w:rsidRDefault="000300A8" w:rsidP="000300A8">
      <w:pPr>
        <w:pStyle w:val="Heading2"/>
        <w:numPr>
          <w:ilvl w:val="0"/>
          <w:numId w:val="41"/>
        </w:numPr>
        <w:rPr>
          <w:rFonts w:ascii="Times New Roman" w:hAnsi="Times New Roman" w:cs="Times New Roman"/>
          <w:b w:val="0"/>
          <w:caps w:val="0"/>
          <w:color w:val="000000" w:themeColor="text1"/>
          <w:sz w:val="22"/>
          <w:szCs w:val="22"/>
        </w:rPr>
      </w:pPr>
      <w:r w:rsidRPr="00DC65EB">
        <w:rPr>
          <w:rFonts w:ascii="Times New Roman" w:hAnsi="Times New Roman" w:cs="Times New Roman"/>
          <w:b w:val="0"/>
          <w:caps w:val="0"/>
          <w:color w:val="000000" w:themeColor="text1"/>
          <w:sz w:val="22"/>
          <w:szCs w:val="22"/>
        </w:rPr>
        <w:t>Enjoys sharing knowledge and encouraging the development of others</w:t>
      </w:r>
    </w:p>
    <w:p w:rsidR="00DD593D" w:rsidRPr="006336DA" w:rsidRDefault="000300A8" w:rsidP="00DD593D">
      <w:pPr>
        <w:pStyle w:val="Heading2"/>
        <w:numPr>
          <w:ilvl w:val="0"/>
          <w:numId w:val="41"/>
        </w:numPr>
        <w:rPr>
          <w:rFonts w:ascii="Times New Roman" w:eastAsia="Times New Roman" w:hAnsi="Times New Roman" w:cs="Times New Roman"/>
          <w:b w:val="0"/>
          <w:caps w:val="0"/>
          <w:color w:val="000000" w:themeColor="text1"/>
          <w:sz w:val="22"/>
          <w:szCs w:val="22"/>
          <w:lang w:val="en-GB" w:eastAsia="en-GB"/>
        </w:rPr>
      </w:pPr>
      <w:r w:rsidRPr="00DC65EB">
        <w:rPr>
          <w:rFonts w:ascii="Times New Roman" w:eastAsia="Times New Roman" w:hAnsi="Times New Roman" w:cs="Times New Roman"/>
          <w:b w:val="0"/>
          <w:caps w:val="0"/>
          <w:color w:val="000000" w:themeColor="text1"/>
          <w:sz w:val="22"/>
          <w:szCs w:val="22"/>
          <w:lang w:val="en-GB" w:eastAsia="en-GB"/>
        </w:rPr>
        <w:t>Ability to think through and solve problems methodically.</w:t>
      </w:r>
    </w:p>
    <w:p w:rsidR="00DD593D" w:rsidRPr="00DC65EB" w:rsidRDefault="00DD593D" w:rsidP="00DD593D">
      <w:pPr>
        <w:shd w:val="clear" w:color="auto" w:fill="FFFFFF"/>
        <w:spacing w:before="105" w:after="10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p w:rsidR="00DD593D" w:rsidRPr="00DD593D" w:rsidRDefault="00AC1944" w:rsidP="00DD593D">
      <w:pPr>
        <w:pStyle w:val="Title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EDUCATION</w:t>
      </w:r>
    </w:p>
    <w:p w:rsidR="00DD593D" w:rsidRPr="00DC65EB" w:rsidRDefault="00DD593D" w:rsidP="00DD593D">
      <w:pPr>
        <w:shd w:val="clear" w:color="auto" w:fill="FFFFFF"/>
        <w:spacing w:before="105" w:after="105"/>
        <w:rPr>
          <w:rFonts w:ascii="Times New Roman" w:hAnsi="Times New Roman" w:cs="Times New Roman"/>
          <w:color w:val="000000" w:themeColor="text1"/>
        </w:rPr>
      </w:pPr>
    </w:p>
    <w:p w:rsidR="00DD593D" w:rsidRPr="00DC65EB" w:rsidRDefault="00DD593D" w:rsidP="00DD593D">
      <w:pPr>
        <w:pStyle w:val="ListParagraph"/>
        <w:numPr>
          <w:ilvl w:val="0"/>
          <w:numId w:val="42"/>
        </w:numPr>
        <w:shd w:val="clear" w:color="auto" w:fill="FFFFFF"/>
        <w:spacing w:before="105" w:after="105"/>
        <w:rPr>
          <w:rFonts w:ascii="Times New Roman" w:hAnsi="Times New Roman" w:cs="Times New Roman"/>
          <w:color w:val="000000" w:themeColor="text1"/>
        </w:rPr>
      </w:pPr>
      <w:r w:rsidRPr="00DC65EB">
        <w:rPr>
          <w:rFonts w:ascii="Times New Roman" w:hAnsi="Times New Roman" w:cs="Times New Roman"/>
          <w:color w:val="000000" w:themeColor="text1"/>
        </w:rPr>
        <w:t xml:space="preserve">Moradabad Institute of Technology, Moradabad: B-Tech in Computer Science(2011-2015) </w:t>
      </w:r>
    </w:p>
    <w:p w:rsidR="00DD593D" w:rsidRPr="00DC65EB" w:rsidRDefault="00DD593D" w:rsidP="00DD593D">
      <w:pPr>
        <w:pStyle w:val="ListParagraph"/>
        <w:numPr>
          <w:ilvl w:val="0"/>
          <w:numId w:val="42"/>
        </w:numPr>
        <w:shd w:val="clear" w:color="auto" w:fill="FFFFFF"/>
        <w:spacing w:before="105" w:after="105"/>
        <w:rPr>
          <w:rFonts w:ascii="Times New Roman" w:hAnsi="Times New Roman" w:cs="Times New Roman"/>
          <w:color w:val="000000" w:themeColor="text1"/>
        </w:rPr>
      </w:pPr>
      <w:r w:rsidRPr="00DC65EB">
        <w:rPr>
          <w:rFonts w:ascii="Times New Roman" w:hAnsi="Times New Roman" w:cs="Times New Roman"/>
          <w:color w:val="000000" w:themeColor="text1"/>
        </w:rPr>
        <w:t>Sahu</w:t>
      </w:r>
      <w:bookmarkStart w:id="0" w:name="_GoBack"/>
      <w:bookmarkEnd w:id="0"/>
      <w:r w:rsidRPr="00DC65EB">
        <w:rPr>
          <w:rFonts w:ascii="Times New Roman" w:hAnsi="Times New Roman" w:cs="Times New Roman"/>
          <w:color w:val="000000" w:themeColor="text1"/>
        </w:rPr>
        <w:t xml:space="preserve"> Ramesh Kumar Girls Inter College, Moradabad: Intermediate, UP-Board (2011) </w:t>
      </w:r>
    </w:p>
    <w:p w:rsidR="00DD593D" w:rsidRPr="00DC65EB" w:rsidRDefault="00DD593D" w:rsidP="00DD593D">
      <w:pPr>
        <w:pStyle w:val="ListParagraph"/>
        <w:numPr>
          <w:ilvl w:val="0"/>
          <w:numId w:val="42"/>
        </w:numPr>
        <w:shd w:val="clear" w:color="auto" w:fill="FFFFFF"/>
        <w:spacing w:before="105" w:after="105"/>
        <w:rPr>
          <w:rFonts w:ascii="Times New Roman" w:hAnsi="Times New Roman" w:cs="Times New Roman"/>
          <w:color w:val="000000" w:themeColor="text1"/>
        </w:rPr>
      </w:pPr>
      <w:r w:rsidRPr="00DC65EB">
        <w:rPr>
          <w:rFonts w:ascii="Times New Roman" w:hAnsi="Times New Roman" w:cs="Times New Roman"/>
          <w:color w:val="000000" w:themeColor="text1"/>
        </w:rPr>
        <w:t>Methodist Girls Inter College, Moradabad: High School, UP-Board (2009)</w:t>
      </w:r>
    </w:p>
    <w:p w:rsidR="00DD593D" w:rsidRPr="00DD593D" w:rsidRDefault="00DD593D" w:rsidP="00DD593D">
      <w:pPr>
        <w:rPr>
          <w:lang w:val="en-GB" w:eastAsia="en-GB"/>
        </w:rPr>
      </w:pPr>
    </w:p>
    <w:p w:rsidR="000300A8" w:rsidRPr="00DC65EB" w:rsidRDefault="000300A8" w:rsidP="000300A8">
      <w:pPr>
        <w:rPr>
          <w:rFonts w:ascii="Times New Roman" w:hAnsi="Times New Roman" w:cs="Times New Roman"/>
          <w:color w:val="000000" w:themeColor="text1"/>
        </w:rPr>
      </w:pPr>
    </w:p>
    <w:p w:rsidR="000300A8" w:rsidRPr="000300A8" w:rsidRDefault="000300A8" w:rsidP="000300A8"/>
    <w:sectPr w:rsidR="000300A8" w:rsidRPr="000300A8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AFF" w:rsidRDefault="00321AFF">
      <w:pPr>
        <w:spacing w:after="0"/>
      </w:pPr>
      <w:r>
        <w:separator/>
      </w:r>
    </w:p>
  </w:endnote>
  <w:endnote w:type="continuationSeparator" w:id="1">
    <w:p w:rsidR="00321AFF" w:rsidRDefault="00321AF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2B346F">
      <w:fldChar w:fldCharType="begin"/>
    </w:r>
    <w:r>
      <w:instrText xml:space="preserve"> PAGE   \* MERGEFORMAT </w:instrText>
    </w:r>
    <w:r w:rsidR="002B346F">
      <w:fldChar w:fldCharType="separate"/>
    </w:r>
    <w:r w:rsidR="00624CFE">
      <w:rPr>
        <w:noProof/>
      </w:rPr>
      <w:t>2</w:t>
    </w:r>
    <w:r w:rsidR="002B346F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AFF" w:rsidRDefault="00321AFF">
      <w:pPr>
        <w:spacing w:after="0"/>
      </w:pPr>
      <w:r>
        <w:separator/>
      </w:r>
    </w:p>
  </w:footnote>
  <w:footnote w:type="continuationSeparator" w:id="1">
    <w:p w:rsidR="00321AFF" w:rsidRDefault="00321AF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36DA"/>
      </v:shape>
    </w:pict>
  </w:numPicBullet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38F6C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FFFFFFFE"/>
    <w:multiLevelType w:val="singleLevel"/>
    <w:tmpl w:val="795C4788"/>
    <w:lvl w:ilvl="0">
      <w:numFmt w:val="bullet"/>
      <w:lvlText w:val="*"/>
      <w:lvlJc w:val="left"/>
      <w:pPr>
        <w:ind w:left="0" w:firstLine="0"/>
      </w:pPr>
    </w:lvl>
  </w:abstractNum>
  <w:abstractNum w:abstractNumId="1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2FF1C4B"/>
    <w:multiLevelType w:val="hybridMultilevel"/>
    <w:tmpl w:val="2FD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C44D05"/>
    <w:multiLevelType w:val="multilevel"/>
    <w:tmpl w:val="EB98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0A034AD0"/>
    <w:multiLevelType w:val="multilevel"/>
    <w:tmpl w:val="B74C72EC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6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1F521BD"/>
    <w:multiLevelType w:val="multilevel"/>
    <w:tmpl w:val="EDF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20E5C8E"/>
    <w:multiLevelType w:val="hybridMultilevel"/>
    <w:tmpl w:val="2C3C83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2F02355"/>
    <w:multiLevelType w:val="multilevel"/>
    <w:tmpl w:val="65DC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5C14C9B"/>
    <w:multiLevelType w:val="hybridMultilevel"/>
    <w:tmpl w:val="34D0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F87857"/>
    <w:multiLevelType w:val="multilevel"/>
    <w:tmpl w:val="D434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40B61DC"/>
    <w:multiLevelType w:val="multilevel"/>
    <w:tmpl w:val="0BE8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57F346F"/>
    <w:multiLevelType w:val="multilevel"/>
    <w:tmpl w:val="688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2D096D88"/>
    <w:multiLevelType w:val="multilevel"/>
    <w:tmpl w:val="A8DE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496B72"/>
    <w:multiLevelType w:val="multilevel"/>
    <w:tmpl w:val="6E8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1963C2F"/>
    <w:multiLevelType w:val="multilevel"/>
    <w:tmpl w:val="1910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>
    <w:nsid w:val="56245857"/>
    <w:multiLevelType w:val="hybridMultilevel"/>
    <w:tmpl w:val="A90E21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491B1F"/>
    <w:multiLevelType w:val="multilevel"/>
    <w:tmpl w:val="718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F7A1A5F"/>
    <w:multiLevelType w:val="multilevel"/>
    <w:tmpl w:val="C26E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FC103E"/>
    <w:multiLevelType w:val="multilevel"/>
    <w:tmpl w:val="B4F8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7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>
    <w:nsid w:val="729226C2"/>
    <w:multiLevelType w:val="hybridMultilevel"/>
    <w:tmpl w:val="D2CA1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14E90"/>
    <w:multiLevelType w:val="multilevel"/>
    <w:tmpl w:val="6A5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30"/>
  </w:num>
  <w:num w:numId="16">
    <w:abstractNumId w:val="16"/>
  </w:num>
  <w:num w:numId="17">
    <w:abstractNumId w:val="27"/>
  </w:num>
  <w:num w:numId="18">
    <w:abstractNumId w:val="14"/>
  </w:num>
  <w:num w:numId="19">
    <w:abstractNumId w:val="37"/>
  </w:num>
  <w:num w:numId="20">
    <w:abstractNumId w:val="31"/>
  </w:num>
  <w:num w:numId="21">
    <w:abstractNumId w:val="15"/>
  </w:num>
  <w:num w:numId="22">
    <w:abstractNumId w:val="26"/>
  </w:num>
  <w:num w:numId="23">
    <w:abstractNumId w:val="36"/>
  </w:num>
  <w:num w:numId="24">
    <w:abstractNumId w:val="18"/>
  </w:num>
  <w:num w:numId="25">
    <w:abstractNumId w:val="21"/>
  </w:num>
  <w:num w:numId="26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7">
    <w:abstractNumId w:val="38"/>
  </w:num>
  <w:num w:numId="28">
    <w:abstractNumId w:val="19"/>
  </w:num>
  <w:num w:numId="29">
    <w:abstractNumId w:val="17"/>
  </w:num>
  <w:num w:numId="30">
    <w:abstractNumId w:val="13"/>
  </w:num>
  <w:num w:numId="31">
    <w:abstractNumId w:val="22"/>
  </w:num>
  <w:num w:numId="32">
    <w:abstractNumId w:val="23"/>
  </w:num>
  <w:num w:numId="33">
    <w:abstractNumId w:val="33"/>
  </w:num>
  <w:num w:numId="34">
    <w:abstractNumId w:val="28"/>
  </w:num>
  <w:num w:numId="35">
    <w:abstractNumId w:val="35"/>
  </w:num>
  <w:num w:numId="36">
    <w:abstractNumId w:val="11"/>
  </w:num>
  <w:num w:numId="37">
    <w:abstractNumId w:val="29"/>
  </w:num>
  <w:num w:numId="38">
    <w:abstractNumId w:val="39"/>
  </w:num>
  <w:num w:numId="39">
    <w:abstractNumId w:val="25"/>
  </w:num>
  <w:num w:numId="40">
    <w:abstractNumId w:val="34"/>
  </w:num>
  <w:num w:numId="41">
    <w:abstractNumId w:val="32"/>
  </w:num>
  <w:num w:numId="42">
    <w:abstractNumId w:val="20"/>
  </w:num>
  <w:num w:numId="4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B2E6A"/>
    <w:rsid w:val="00015D08"/>
    <w:rsid w:val="000300A8"/>
    <w:rsid w:val="00043FCD"/>
    <w:rsid w:val="000A4F59"/>
    <w:rsid w:val="000D037F"/>
    <w:rsid w:val="000D3CCC"/>
    <w:rsid w:val="000E5EEC"/>
    <w:rsid w:val="00140C94"/>
    <w:rsid w:val="00141A4C"/>
    <w:rsid w:val="001B177D"/>
    <w:rsid w:val="001B29CF"/>
    <w:rsid w:val="001B332E"/>
    <w:rsid w:val="001E48DC"/>
    <w:rsid w:val="001F133C"/>
    <w:rsid w:val="001F380A"/>
    <w:rsid w:val="0021280C"/>
    <w:rsid w:val="0023038C"/>
    <w:rsid w:val="002426BE"/>
    <w:rsid w:val="002542E0"/>
    <w:rsid w:val="0028220F"/>
    <w:rsid w:val="00293D58"/>
    <w:rsid w:val="002B346F"/>
    <w:rsid w:val="002D2051"/>
    <w:rsid w:val="002F3B45"/>
    <w:rsid w:val="002F4D7B"/>
    <w:rsid w:val="0031384F"/>
    <w:rsid w:val="003159E7"/>
    <w:rsid w:val="00321AFF"/>
    <w:rsid w:val="00331D00"/>
    <w:rsid w:val="003346C9"/>
    <w:rsid w:val="0035651C"/>
    <w:rsid w:val="00356C14"/>
    <w:rsid w:val="0038254B"/>
    <w:rsid w:val="00397249"/>
    <w:rsid w:val="004157B3"/>
    <w:rsid w:val="0045021A"/>
    <w:rsid w:val="004E6A6A"/>
    <w:rsid w:val="004F23C2"/>
    <w:rsid w:val="0054700C"/>
    <w:rsid w:val="005A1410"/>
    <w:rsid w:val="00617B26"/>
    <w:rsid w:val="00624CFE"/>
    <w:rsid w:val="006270A9"/>
    <w:rsid w:val="006336DA"/>
    <w:rsid w:val="00654AC0"/>
    <w:rsid w:val="00675956"/>
    <w:rsid w:val="00681034"/>
    <w:rsid w:val="006B2E6A"/>
    <w:rsid w:val="006E3BE8"/>
    <w:rsid w:val="00716F26"/>
    <w:rsid w:val="00750AFD"/>
    <w:rsid w:val="00816216"/>
    <w:rsid w:val="0086745B"/>
    <w:rsid w:val="00875E6B"/>
    <w:rsid w:val="0087734B"/>
    <w:rsid w:val="00884285"/>
    <w:rsid w:val="008B4B92"/>
    <w:rsid w:val="008C255C"/>
    <w:rsid w:val="008F4C38"/>
    <w:rsid w:val="00947C72"/>
    <w:rsid w:val="009624C2"/>
    <w:rsid w:val="009657AF"/>
    <w:rsid w:val="00982458"/>
    <w:rsid w:val="009D5933"/>
    <w:rsid w:val="009E5360"/>
    <w:rsid w:val="009E6BE0"/>
    <w:rsid w:val="00A0015C"/>
    <w:rsid w:val="00A82173"/>
    <w:rsid w:val="00AC1944"/>
    <w:rsid w:val="00B22208"/>
    <w:rsid w:val="00B277A9"/>
    <w:rsid w:val="00B9485B"/>
    <w:rsid w:val="00B950ED"/>
    <w:rsid w:val="00BC1818"/>
    <w:rsid w:val="00BD768D"/>
    <w:rsid w:val="00BF7F25"/>
    <w:rsid w:val="00C26C66"/>
    <w:rsid w:val="00C32588"/>
    <w:rsid w:val="00C61F8E"/>
    <w:rsid w:val="00C726CA"/>
    <w:rsid w:val="00C83E29"/>
    <w:rsid w:val="00C92000"/>
    <w:rsid w:val="00CB7EA1"/>
    <w:rsid w:val="00CF398D"/>
    <w:rsid w:val="00D74528"/>
    <w:rsid w:val="00D97FB8"/>
    <w:rsid w:val="00DA2349"/>
    <w:rsid w:val="00DC65EB"/>
    <w:rsid w:val="00DD262C"/>
    <w:rsid w:val="00DD593D"/>
    <w:rsid w:val="00DE0271"/>
    <w:rsid w:val="00E45D62"/>
    <w:rsid w:val="00E716FE"/>
    <w:rsid w:val="00E83E4B"/>
    <w:rsid w:val="00F0108E"/>
    <w:rsid w:val="00F7356E"/>
    <w:rsid w:val="00F92F77"/>
    <w:rsid w:val="00FE5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1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E2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3E2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29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C83E29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83E29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83E29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83E29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674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205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asharma16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uld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41215-DC26-4955-BFD7-C56F4FB4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devedi</dc:creator>
  <cp:lastModifiedBy>HP User</cp:lastModifiedBy>
  <cp:revision>2</cp:revision>
  <cp:lastPrinted>2019-03-03T16:59:00Z</cp:lastPrinted>
  <dcterms:created xsi:type="dcterms:W3CDTF">2019-12-26T06:05:00Z</dcterms:created>
  <dcterms:modified xsi:type="dcterms:W3CDTF">2019-12-26T06:05:00Z</dcterms:modified>
  <cp:version/>
</cp:coreProperties>
</file>