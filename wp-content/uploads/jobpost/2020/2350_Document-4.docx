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CCA" w:rsidRPr="005C76AE" w:rsidRDefault="005520B0">
      <w:pPr>
        <w:pStyle w:val="Name"/>
        <w:rPr>
          <w:color w:val="000000" w:themeColor="text1"/>
        </w:rPr>
      </w:pPr>
      <w:r w:rsidRPr="005C76AE">
        <w:rPr>
          <w:color w:val="000000" w:themeColor="text1"/>
        </w:rPr>
        <w:t>Saloni</w:t>
      </w:r>
      <w:r w:rsidR="009D0922" w:rsidRPr="005C76AE">
        <w:rPr>
          <w:color w:val="000000" w:themeColor="text1"/>
        </w:rPr>
        <w:t xml:space="preserve"> vohra</w:t>
      </w:r>
    </w:p>
    <w:p w:rsidR="009B6CCA" w:rsidRPr="005C76AE" w:rsidRDefault="005520B0">
      <w:pPr>
        <w:pStyle w:val="ContactInfo"/>
        <w:rPr>
          <w:color w:val="000000" w:themeColor="text1"/>
        </w:rPr>
      </w:pPr>
      <w:r w:rsidRPr="005C76AE">
        <w:rPr>
          <w:color w:val="000000" w:themeColor="text1"/>
        </w:rPr>
        <w:t>7838624658</w:t>
      </w:r>
    </w:p>
    <w:p w:rsidR="005520B0" w:rsidRPr="005C76AE" w:rsidRDefault="005D1193">
      <w:pPr>
        <w:pStyle w:val="ContactInfo"/>
        <w:rPr>
          <w:color w:val="000000" w:themeColor="text1"/>
        </w:rPr>
      </w:pPr>
      <w:r w:rsidRPr="005C76AE">
        <w:rPr>
          <w:color w:val="000000" w:themeColor="text1"/>
        </w:rPr>
        <w:t>Salonivohra54@gmail.com</w:t>
      </w:r>
    </w:p>
    <w:sdt>
      <w:sdtPr>
        <w:rPr>
          <w:color w:val="000000" w:themeColor="text1"/>
        </w:rPr>
        <w:id w:val="-1179423465"/>
        <w:placeholder>
          <w:docPart w:val="E33DE63679DA094E8AD0A36CF7B3599E"/>
        </w:placeholder>
        <w:temporary/>
        <w:showingPlcHdr/>
        <w15:appearance w15:val="hidden"/>
      </w:sdtPr>
      <w:sdtEndPr/>
      <w:sdtContent>
        <w:p w:rsidR="009B6CCA" w:rsidRPr="005C76AE" w:rsidRDefault="002E5B76">
          <w:pPr>
            <w:pStyle w:val="Heading1"/>
            <w:rPr>
              <w:color w:val="000000" w:themeColor="text1"/>
            </w:rPr>
          </w:pPr>
          <w:r w:rsidRPr="005C76AE">
            <w:rPr>
              <w:color w:val="000000" w:themeColor="text1"/>
            </w:rPr>
            <w:t>Objective</w:t>
          </w:r>
        </w:p>
      </w:sdtContent>
    </w:sdt>
    <w:p w:rsidR="003A394E" w:rsidRPr="005C76AE" w:rsidRDefault="000B37D4">
      <w:pPr>
        <w:pStyle w:val="Heading1"/>
        <w:rPr>
          <w:rFonts w:asciiTheme="minorHAnsi" w:eastAsiaTheme="minorHAnsi" w:hAnsiTheme="minorHAnsi" w:cstheme="minorBidi"/>
          <w:b w:val="0"/>
          <w:caps w:val="0"/>
          <w:color w:val="000000" w:themeColor="text1"/>
          <w:sz w:val="20"/>
          <w:szCs w:val="20"/>
        </w:rPr>
      </w:pPr>
      <w:r w:rsidRPr="005C76AE">
        <w:rPr>
          <w:rFonts w:asciiTheme="minorHAnsi" w:eastAsiaTheme="minorHAnsi" w:hAnsiTheme="minorHAnsi" w:cstheme="minorBidi"/>
          <w:b w:val="0"/>
          <w:caps w:val="0"/>
          <w:color w:val="000000" w:themeColor="text1"/>
          <w:sz w:val="20"/>
          <w:szCs w:val="20"/>
        </w:rPr>
        <w:t xml:space="preserve">To work in an environment which encourages me to </w:t>
      </w:r>
      <w:r w:rsidR="003A394E" w:rsidRPr="005C76AE">
        <w:rPr>
          <w:rFonts w:asciiTheme="minorHAnsi" w:eastAsiaTheme="minorHAnsi" w:hAnsiTheme="minorHAnsi" w:cstheme="minorBidi"/>
          <w:b w:val="0"/>
          <w:caps w:val="0"/>
          <w:color w:val="000000" w:themeColor="text1"/>
          <w:sz w:val="20"/>
          <w:szCs w:val="20"/>
        </w:rPr>
        <w:t>succeed and grow professionally</w:t>
      </w:r>
      <w:r w:rsidR="00756CB9" w:rsidRPr="005C76AE">
        <w:rPr>
          <w:rFonts w:asciiTheme="minorHAnsi" w:eastAsiaTheme="minorHAnsi" w:hAnsiTheme="minorHAnsi" w:cstheme="minorBidi"/>
          <w:b w:val="0"/>
          <w:caps w:val="0"/>
          <w:color w:val="000000" w:themeColor="text1"/>
          <w:sz w:val="20"/>
          <w:szCs w:val="20"/>
        </w:rPr>
        <w:t xml:space="preserve">, where I can utilize my skills </w:t>
      </w:r>
      <w:r w:rsidR="003A394E" w:rsidRPr="005C76AE">
        <w:rPr>
          <w:rFonts w:asciiTheme="minorHAnsi" w:eastAsiaTheme="minorHAnsi" w:hAnsiTheme="minorHAnsi" w:cstheme="minorBidi"/>
          <w:b w:val="0"/>
          <w:caps w:val="0"/>
          <w:color w:val="000000" w:themeColor="text1"/>
          <w:sz w:val="20"/>
          <w:szCs w:val="20"/>
        </w:rPr>
        <w:t xml:space="preserve">for the betterment of self and of the organization. </w:t>
      </w:r>
    </w:p>
    <w:p w:rsidR="009B6CCA" w:rsidRPr="005C76AE" w:rsidRDefault="00E70E76">
      <w:pPr>
        <w:pStyle w:val="Heading1"/>
        <w:rPr>
          <w:color w:val="000000" w:themeColor="text1"/>
        </w:rPr>
      </w:pPr>
      <w:sdt>
        <w:sdtPr>
          <w:rPr>
            <w:color w:val="000000" w:themeColor="text1"/>
          </w:rPr>
          <w:id w:val="1728489637"/>
          <w:placeholder>
            <w:docPart w:val="56C400E155CCFE459CA39D3BA2A842E5"/>
          </w:placeholder>
          <w:temporary/>
          <w:showingPlcHdr/>
          <w15:appearance w15:val="hidden"/>
        </w:sdtPr>
        <w:sdtEndPr/>
        <w:sdtContent>
          <w:r w:rsidR="000B37D4" w:rsidRPr="005C76AE">
            <w:rPr>
              <w:color w:val="000000" w:themeColor="text1"/>
            </w:rPr>
            <w:t>Experience</w:t>
          </w:r>
        </w:sdtContent>
      </w:sdt>
    </w:p>
    <w:p w:rsidR="004F54DF" w:rsidRPr="005C76AE" w:rsidRDefault="00756CB9" w:rsidP="00C6002E">
      <w:pPr>
        <w:pStyle w:val="ListParagraph"/>
        <w:numPr>
          <w:ilvl w:val="0"/>
          <w:numId w:val="25"/>
        </w:numPr>
        <w:rPr>
          <w:b/>
          <w:bCs/>
          <w:color w:val="000000" w:themeColor="text1"/>
        </w:rPr>
      </w:pPr>
      <w:r w:rsidRPr="005C76AE">
        <w:rPr>
          <w:b/>
          <w:bCs/>
          <w:color w:val="000000" w:themeColor="text1"/>
        </w:rPr>
        <w:t xml:space="preserve">Techie </w:t>
      </w:r>
      <w:proofErr w:type="spellStart"/>
      <w:r w:rsidR="00006A1D" w:rsidRPr="005C76AE">
        <w:rPr>
          <w:b/>
          <w:bCs/>
          <w:color w:val="000000" w:themeColor="text1"/>
        </w:rPr>
        <w:t>Mechie</w:t>
      </w:r>
      <w:proofErr w:type="spellEnd"/>
    </w:p>
    <w:p w:rsidR="009B6CCA" w:rsidRPr="005C76AE" w:rsidRDefault="007A7B0A" w:rsidP="00F7243A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5C76AE">
        <w:rPr>
          <w:color w:val="000000" w:themeColor="text1"/>
        </w:rPr>
        <w:t xml:space="preserve">Web </w:t>
      </w:r>
      <w:r w:rsidR="00006A1D" w:rsidRPr="005C76AE">
        <w:rPr>
          <w:color w:val="000000" w:themeColor="text1"/>
        </w:rPr>
        <w:t>Content writer- Aug-2017 to Aug-2018</w:t>
      </w:r>
    </w:p>
    <w:p w:rsidR="00D6128A" w:rsidRPr="005C76AE" w:rsidRDefault="00D6128A" w:rsidP="00D6128A">
      <w:pPr>
        <w:pStyle w:val="ListBullet"/>
        <w:numPr>
          <w:ilvl w:val="0"/>
          <w:numId w:val="0"/>
        </w:numPr>
        <w:ind w:left="567"/>
        <w:rPr>
          <w:b/>
          <w:bCs/>
          <w:color w:val="000000" w:themeColor="text1"/>
        </w:rPr>
      </w:pPr>
      <w:r w:rsidRPr="005C76AE">
        <w:rPr>
          <w:b/>
          <w:bCs/>
          <w:color w:val="000000" w:themeColor="text1"/>
        </w:rPr>
        <w:t>Description</w:t>
      </w:r>
    </w:p>
    <w:p w:rsidR="007306FA" w:rsidRPr="005C76AE" w:rsidRDefault="007306FA" w:rsidP="006F3CF2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5C76AE">
        <w:rPr>
          <w:color w:val="000000" w:themeColor="text1"/>
        </w:rPr>
        <w:t>Responsible for writing Website Content for websites from different niche</w:t>
      </w:r>
    </w:p>
    <w:p w:rsidR="007306FA" w:rsidRPr="005C76AE" w:rsidRDefault="007306FA" w:rsidP="006F3CF2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5C76AE">
        <w:rPr>
          <w:color w:val="000000" w:themeColor="text1"/>
        </w:rPr>
        <w:t>Work with senior team members to develop site content</w:t>
      </w:r>
    </w:p>
    <w:p w:rsidR="007306FA" w:rsidRPr="005C76AE" w:rsidRDefault="007306FA" w:rsidP="006F3CF2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5C76AE">
        <w:rPr>
          <w:color w:val="000000" w:themeColor="text1"/>
        </w:rPr>
        <w:t>All kind of articles, blogs, press release etc.</w:t>
      </w:r>
    </w:p>
    <w:p w:rsidR="00A0290C" w:rsidRPr="005C76AE" w:rsidRDefault="00582F95" w:rsidP="009C305C">
      <w:pPr>
        <w:pStyle w:val="ListBullet"/>
        <w:numPr>
          <w:ilvl w:val="0"/>
          <w:numId w:val="25"/>
        </w:numPr>
        <w:rPr>
          <w:b/>
          <w:bCs/>
          <w:color w:val="000000" w:themeColor="text1"/>
        </w:rPr>
      </w:pPr>
      <w:proofErr w:type="spellStart"/>
      <w:r w:rsidRPr="005C76AE">
        <w:rPr>
          <w:b/>
          <w:bCs/>
          <w:color w:val="000000" w:themeColor="text1"/>
        </w:rPr>
        <w:t>Ebriks</w:t>
      </w:r>
      <w:proofErr w:type="spellEnd"/>
      <w:r w:rsidRPr="005C76AE">
        <w:rPr>
          <w:b/>
          <w:bCs/>
          <w:color w:val="000000" w:themeColor="text1"/>
        </w:rPr>
        <w:t xml:space="preserve"> </w:t>
      </w:r>
      <w:proofErr w:type="spellStart"/>
      <w:r w:rsidRPr="005C76AE">
        <w:rPr>
          <w:b/>
          <w:bCs/>
          <w:color w:val="000000" w:themeColor="text1"/>
        </w:rPr>
        <w:t>Infotech</w:t>
      </w:r>
      <w:proofErr w:type="spellEnd"/>
    </w:p>
    <w:p w:rsidR="00582F95" w:rsidRPr="005C76AE" w:rsidRDefault="00582F95" w:rsidP="00F7243A">
      <w:pPr>
        <w:pStyle w:val="ListBullet"/>
        <w:numPr>
          <w:ilvl w:val="0"/>
          <w:numId w:val="28"/>
        </w:numPr>
        <w:rPr>
          <w:color w:val="000000" w:themeColor="text1"/>
        </w:rPr>
      </w:pPr>
      <w:r w:rsidRPr="005C76AE">
        <w:rPr>
          <w:color w:val="000000" w:themeColor="text1"/>
        </w:rPr>
        <w:t>Content writer- October-2018 to April-2019</w:t>
      </w:r>
    </w:p>
    <w:p w:rsidR="007A671D" w:rsidRPr="005C76AE" w:rsidRDefault="004A5319" w:rsidP="007A671D">
      <w:pPr>
        <w:pStyle w:val="ListBullet"/>
        <w:numPr>
          <w:ilvl w:val="0"/>
          <w:numId w:val="0"/>
        </w:numPr>
        <w:ind w:left="576"/>
        <w:rPr>
          <w:b/>
          <w:bCs/>
          <w:color w:val="000000" w:themeColor="text1"/>
        </w:rPr>
      </w:pPr>
      <w:r w:rsidRPr="005C76AE">
        <w:rPr>
          <w:b/>
          <w:bCs/>
          <w:color w:val="000000" w:themeColor="text1"/>
        </w:rPr>
        <w:t>Description</w:t>
      </w:r>
    </w:p>
    <w:p w:rsidR="007A671D" w:rsidRPr="005C76AE" w:rsidRDefault="007A671D" w:rsidP="003F6777">
      <w:pPr>
        <w:pStyle w:val="ListBullet"/>
        <w:numPr>
          <w:ilvl w:val="0"/>
          <w:numId w:val="28"/>
        </w:numPr>
        <w:rPr>
          <w:color w:val="000000" w:themeColor="text1"/>
        </w:rPr>
      </w:pPr>
      <w:r w:rsidRPr="005C76AE">
        <w:rPr>
          <w:color w:val="000000" w:themeColor="text1"/>
        </w:rPr>
        <w:t>Responsible for writing SEO optimized content</w:t>
      </w:r>
    </w:p>
    <w:p w:rsidR="007A671D" w:rsidRPr="005C76AE" w:rsidRDefault="007A671D" w:rsidP="003F6777">
      <w:pPr>
        <w:pStyle w:val="ListBullet"/>
        <w:numPr>
          <w:ilvl w:val="0"/>
          <w:numId w:val="28"/>
        </w:numPr>
        <w:rPr>
          <w:color w:val="000000" w:themeColor="text1"/>
        </w:rPr>
      </w:pPr>
      <w:r w:rsidRPr="005C76AE">
        <w:rPr>
          <w:color w:val="000000" w:themeColor="text1"/>
        </w:rPr>
        <w:t>Working knowledge of principles of SEO including keyword addition, keyword density etc.</w:t>
      </w:r>
    </w:p>
    <w:p w:rsidR="007A671D" w:rsidRPr="005C76AE" w:rsidRDefault="007A671D" w:rsidP="003F6777">
      <w:pPr>
        <w:pStyle w:val="ListBullet"/>
        <w:numPr>
          <w:ilvl w:val="0"/>
          <w:numId w:val="28"/>
        </w:numPr>
        <w:rPr>
          <w:color w:val="000000" w:themeColor="text1"/>
        </w:rPr>
      </w:pPr>
      <w:r w:rsidRPr="005C76AE">
        <w:rPr>
          <w:color w:val="000000" w:themeColor="text1"/>
        </w:rPr>
        <w:t>Work creatively with SEO team to develop engaging and quality content within the given time frame.</w:t>
      </w:r>
    </w:p>
    <w:p w:rsidR="007A671D" w:rsidRPr="005C76AE" w:rsidRDefault="007A671D" w:rsidP="003F6777">
      <w:pPr>
        <w:pStyle w:val="ListBullet"/>
        <w:numPr>
          <w:ilvl w:val="0"/>
          <w:numId w:val="28"/>
        </w:numPr>
        <w:rPr>
          <w:color w:val="000000" w:themeColor="text1"/>
        </w:rPr>
      </w:pPr>
      <w:r w:rsidRPr="005C76AE">
        <w:rPr>
          <w:color w:val="000000" w:themeColor="text1"/>
        </w:rPr>
        <w:t>Articles, blogs, short articles, website content etc.</w:t>
      </w:r>
    </w:p>
    <w:p w:rsidR="00212BCA" w:rsidRPr="005C76AE" w:rsidRDefault="00212BCA" w:rsidP="00607964">
      <w:pPr>
        <w:pStyle w:val="ListBullet"/>
        <w:numPr>
          <w:ilvl w:val="0"/>
          <w:numId w:val="0"/>
        </w:numPr>
        <w:ind w:left="65" w:hanging="65"/>
        <w:rPr>
          <w:color w:val="000000" w:themeColor="text1"/>
        </w:rPr>
      </w:pPr>
    </w:p>
    <w:p w:rsidR="00C300A1" w:rsidRPr="005C76AE" w:rsidRDefault="00BE7445" w:rsidP="003054BC">
      <w:pPr>
        <w:pStyle w:val="ListBullet"/>
        <w:numPr>
          <w:ilvl w:val="0"/>
          <w:numId w:val="25"/>
        </w:numPr>
        <w:rPr>
          <w:b/>
          <w:bCs/>
          <w:color w:val="000000" w:themeColor="text1"/>
        </w:rPr>
      </w:pPr>
      <w:r w:rsidRPr="005C76AE">
        <w:rPr>
          <w:rFonts w:cstheme="minorHAnsi"/>
          <w:b/>
          <w:bCs/>
          <w:color w:val="000000" w:themeColor="text1"/>
        </w:rPr>
        <w:t>KPL</w:t>
      </w:r>
      <w:r w:rsidR="002E6637" w:rsidRPr="005C76AE">
        <w:rPr>
          <w:rFonts w:cstheme="minorHAnsi"/>
          <w:b/>
          <w:bCs/>
          <w:color w:val="000000" w:themeColor="text1"/>
        </w:rPr>
        <w:t xml:space="preserve"> </w:t>
      </w:r>
      <w:r w:rsidRPr="005C76AE">
        <w:rPr>
          <w:rFonts w:cstheme="minorHAnsi"/>
          <w:b/>
          <w:bCs/>
          <w:color w:val="000000" w:themeColor="text1"/>
        </w:rPr>
        <w:t>Te</w:t>
      </w:r>
      <w:r w:rsidR="002E6637" w:rsidRPr="005C76AE">
        <w:rPr>
          <w:rFonts w:cstheme="minorHAnsi"/>
          <w:b/>
          <w:bCs/>
          <w:color w:val="000000" w:themeColor="text1"/>
        </w:rPr>
        <w:t xml:space="preserve">ch </w:t>
      </w:r>
      <w:r w:rsidRPr="005C76AE">
        <w:rPr>
          <w:rFonts w:cstheme="minorHAnsi"/>
          <w:b/>
          <w:bCs/>
          <w:color w:val="000000" w:themeColor="text1"/>
        </w:rPr>
        <w:t>So</w:t>
      </w:r>
      <w:r w:rsidR="002E6637" w:rsidRPr="005C76AE">
        <w:rPr>
          <w:rFonts w:cstheme="minorHAnsi"/>
          <w:b/>
          <w:bCs/>
          <w:color w:val="000000" w:themeColor="text1"/>
        </w:rPr>
        <w:t>lution</w:t>
      </w:r>
    </w:p>
    <w:p w:rsidR="002E6637" w:rsidRPr="005C76AE" w:rsidRDefault="00A97D5B" w:rsidP="001F136F">
      <w:pPr>
        <w:pStyle w:val="ListBullet"/>
        <w:numPr>
          <w:ilvl w:val="0"/>
          <w:numId w:val="29"/>
        </w:numPr>
        <w:rPr>
          <w:color w:val="000000" w:themeColor="text1"/>
        </w:rPr>
      </w:pPr>
      <w:r w:rsidRPr="005C76AE">
        <w:rPr>
          <w:color w:val="000000" w:themeColor="text1"/>
        </w:rPr>
        <w:t xml:space="preserve">Content writer- June -2019 till present </w:t>
      </w:r>
    </w:p>
    <w:p w:rsidR="00184910" w:rsidRPr="005C76AE" w:rsidRDefault="00184910" w:rsidP="00184910">
      <w:pPr>
        <w:pStyle w:val="ListBullet"/>
        <w:numPr>
          <w:ilvl w:val="0"/>
          <w:numId w:val="0"/>
        </w:numPr>
        <w:ind w:left="782"/>
        <w:rPr>
          <w:b/>
          <w:bCs/>
          <w:color w:val="000000" w:themeColor="text1"/>
        </w:rPr>
      </w:pPr>
      <w:r w:rsidRPr="005C76AE">
        <w:rPr>
          <w:b/>
          <w:bCs/>
          <w:color w:val="000000" w:themeColor="text1"/>
        </w:rPr>
        <w:t>Description</w:t>
      </w:r>
    </w:p>
    <w:p w:rsidR="00184910" w:rsidRPr="005C76AE" w:rsidRDefault="00184910" w:rsidP="008C6F6E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5C76AE">
        <w:rPr>
          <w:color w:val="000000" w:themeColor="text1"/>
        </w:rPr>
        <w:t>Work with development team and SEO team members to develop website, SEO and web app content</w:t>
      </w:r>
    </w:p>
    <w:p w:rsidR="00184910" w:rsidRPr="005C76AE" w:rsidRDefault="00184910" w:rsidP="008C6F6E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5C76AE">
        <w:rPr>
          <w:color w:val="000000" w:themeColor="text1"/>
        </w:rPr>
        <w:t>Manage all kinds of website, SEO, SMM, web app content</w:t>
      </w:r>
    </w:p>
    <w:p w:rsidR="00184910" w:rsidRPr="005C76AE" w:rsidRDefault="00184910" w:rsidP="008C6F6E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5C76AE">
        <w:rPr>
          <w:color w:val="000000" w:themeColor="text1"/>
        </w:rPr>
        <w:t>Write articles, blogs, PRs, Facebook ads, social media content, reviews, summaries etc.</w:t>
      </w:r>
    </w:p>
    <w:p w:rsidR="003B6AD4" w:rsidRPr="005C76AE" w:rsidRDefault="00F41210" w:rsidP="008C6F6E">
      <w:pPr>
        <w:pStyle w:val="ListBullet"/>
        <w:numPr>
          <w:ilvl w:val="0"/>
          <w:numId w:val="25"/>
        </w:numPr>
        <w:rPr>
          <w:color w:val="000000" w:themeColor="text1"/>
        </w:rPr>
      </w:pPr>
      <w:r w:rsidRPr="005C76AE">
        <w:rPr>
          <w:color w:val="000000" w:themeColor="text1"/>
        </w:rPr>
        <w:t xml:space="preserve">Also </w:t>
      </w:r>
      <w:r w:rsidR="00651634" w:rsidRPr="005C76AE">
        <w:rPr>
          <w:color w:val="000000" w:themeColor="text1"/>
        </w:rPr>
        <w:t>worked</w:t>
      </w:r>
      <w:r w:rsidRPr="005C76AE">
        <w:rPr>
          <w:color w:val="000000" w:themeColor="text1"/>
        </w:rPr>
        <w:t xml:space="preserve"> as freelance writer</w:t>
      </w:r>
    </w:p>
    <w:p w:rsidR="008D1D72" w:rsidRPr="005C76AE" w:rsidRDefault="004832B1" w:rsidP="004832B1">
      <w:pPr>
        <w:pStyle w:val="ListBullet"/>
        <w:numPr>
          <w:ilvl w:val="0"/>
          <w:numId w:val="0"/>
        </w:numPr>
        <w:ind w:left="65" w:hanging="65"/>
        <w:rPr>
          <w:color w:val="000000" w:themeColor="text1"/>
        </w:rPr>
      </w:pPr>
      <w:r w:rsidRPr="005C76AE">
        <w:rPr>
          <w:color w:val="000000" w:themeColor="text1"/>
        </w:rPr>
        <w:lastRenderedPageBreak/>
        <w:t xml:space="preserve">Reference work </w:t>
      </w:r>
      <w:r w:rsidR="008D1D72" w:rsidRPr="005C76AE">
        <w:rPr>
          <w:color w:val="000000" w:themeColor="text1"/>
        </w:rPr>
        <w:t>–</w:t>
      </w:r>
      <w:r w:rsidRPr="005C76AE">
        <w:rPr>
          <w:color w:val="000000" w:themeColor="text1"/>
        </w:rPr>
        <w:t xml:space="preserve"> </w:t>
      </w:r>
      <w:hyperlink r:id="rId8" w:history="1">
        <w:r w:rsidR="00515CB7" w:rsidRPr="005C76AE">
          <w:rPr>
            <w:rStyle w:val="Hyperlink"/>
            <w:color w:val="000000" w:themeColor="text1"/>
          </w:rPr>
          <w:t>http://www.valerian.agency/</w:t>
        </w:r>
      </w:hyperlink>
      <w:r w:rsidR="00515CB7" w:rsidRPr="005C76AE">
        <w:rPr>
          <w:color w:val="000000" w:themeColor="text1"/>
        </w:rPr>
        <w:t xml:space="preserve"> </w:t>
      </w:r>
    </w:p>
    <w:p w:rsidR="008D1D72" w:rsidRPr="005C76AE" w:rsidRDefault="008D1D72" w:rsidP="00515CB7">
      <w:pPr>
        <w:pStyle w:val="ListBullet"/>
        <w:numPr>
          <w:ilvl w:val="0"/>
          <w:numId w:val="0"/>
        </w:numPr>
        <w:ind w:left="65" w:hanging="65"/>
        <w:rPr>
          <w:color w:val="000000" w:themeColor="text1"/>
        </w:rPr>
      </w:pPr>
    </w:p>
    <w:sdt>
      <w:sdtPr>
        <w:rPr>
          <w:color w:val="000000" w:themeColor="text1"/>
        </w:rPr>
        <w:id w:val="720946933"/>
        <w:placeholder>
          <w:docPart w:val="0BD34DFFB39A3B4BA94C953AFC33A92B"/>
        </w:placeholder>
        <w:temporary/>
        <w:showingPlcHdr/>
        <w15:appearance w15:val="hidden"/>
      </w:sdtPr>
      <w:sdtEndPr/>
      <w:sdtContent>
        <w:p w:rsidR="009B6CCA" w:rsidRPr="005C76AE" w:rsidRDefault="002E5B76">
          <w:pPr>
            <w:pStyle w:val="Heading1"/>
            <w:rPr>
              <w:color w:val="000000" w:themeColor="text1"/>
            </w:rPr>
          </w:pPr>
          <w:r w:rsidRPr="005C76AE">
            <w:rPr>
              <w:color w:val="000000" w:themeColor="text1"/>
            </w:rPr>
            <w:t>Education</w:t>
          </w:r>
        </w:p>
      </w:sdtContent>
    </w:sdt>
    <w:p w:rsidR="00951290" w:rsidRPr="005C76AE" w:rsidRDefault="003D365B" w:rsidP="00EE1AFF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5C76AE">
        <w:rPr>
          <w:color w:val="000000" w:themeColor="text1"/>
        </w:rPr>
        <w:t xml:space="preserve">High school- </w:t>
      </w:r>
      <w:r w:rsidR="00951290" w:rsidRPr="005C76AE">
        <w:rPr>
          <w:color w:val="000000" w:themeColor="text1"/>
        </w:rPr>
        <w:t xml:space="preserve">RSKV, </w:t>
      </w:r>
      <w:proofErr w:type="spellStart"/>
      <w:r w:rsidR="00951290" w:rsidRPr="005C76AE">
        <w:rPr>
          <w:color w:val="000000" w:themeColor="text1"/>
        </w:rPr>
        <w:t>Surajmal</w:t>
      </w:r>
      <w:proofErr w:type="spellEnd"/>
      <w:r w:rsidR="00951290" w:rsidRPr="005C76AE">
        <w:rPr>
          <w:color w:val="000000" w:themeColor="text1"/>
        </w:rPr>
        <w:t xml:space="preserve"> </w:t>
      </w:r>
      <w:proofErr w:type="spellStart"/>
      <w:r w:rsidR="00FD0004" w:rsidRPr="005C76AE">
        <w:rPr>
          <w:color w:val="000000" w:themeColor="text1"/>
        </w:rPr>
        <w:t>Vihar</w:t>
      </w:r>
      <w:proofErr w:type="spellEnd"/>
      <w:r w:rsidR="00FD0004" w:rsidRPr="005C76AE">
        <w:rPr>
          <w:color w:val="000000" w:themeColor="text1"/>
        </w:rPr>
        <w:t>, Delhi</w:t>
      </w:r>
      <w:r w:rsidR="0052659E" w:rsidRPr="005C76AE">
        <w:rPr>
          <w:color w:val="000000" w:themeColor="text1"/>
        </w:rPr>
        <w:t xml:space="preserve"> in </w:t>
      </w:r>
      <w:r w:rsidR="00FD0004" w:rsidRPr="005C76AE">
        <w:rPr>
          <w:color w:val="000000" w:themeColor="text1"/>
        </w:rPr>
        <w:t>2011</w:t>
      </w:r>
      <w:r w:rsidR="0052659E" w:rsidRPr="005C76AE">
        <w:rPr>
          <w:color w:val="000000" w:themeColor="text1"/>
        </w:rPr>
        <w:t xml:space="preserve"> with 8.2 CGPA</w:t>
      </w:r>
    </w:p>
    <w:p w:rsidR="00FD0004" w:rsidRPr="005C76AE" w:rsidRDefault="0052659E" w:rsidP="00EE1AFF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5C76AE">
        <w:rPr>
          <w:color w:val="000000" w:themeColor="text1"/>
        </w:rPr>
        <w:t>12</w:t>
      </w:r>
      <w:r w:rsidRPr="005C76AE">
        <w:rPr>
          <w:color w:val="000000" w:themeColor="text1"/>
          <w:vertAlign w:val="superscript"/>
        </w:rPr>
        <w:t>th</w:t>
      </w:r>
      <w:r w:rsidRPr="005C76AE">
        <w:rPr>
          <w:color w:val="000000" w:themeColor="text1"/>
        </w:rPr>
        <w:t xml:space="preserve"> -</w:t>
      </w:r>
      <w:r w:rsidR="0083498A" w:rsidRPr="005C76AE">
        <w:rPr>
          <w:color w:val="000000" w:themeColor="text1"/>
        </w:rPr>
        <w:t xml:space="preserve"> RSKV, </w:t>
      </w:r>
      <w:proofErr w:type="spellStart"/>
      <w:r w:rsidR="0083498A" w:rsidRPr="005C76AE">
        <w:rPr>
          <w:color w:val="000000" w:themeColor="text1"/>
        </w:rPr>
        <w:t>Surajmal</w:t>
      </w:r>
      <w:proofErr w:type="spellEnd"/>
      <w:r w:rsidR="0083498A" w:rsidRPr="005C76AE">
        <w:rPr>
          <w:color w:val="000000" w:themeColor="text1"/>
        </w:rPr>
        <w:t xml:space="preserve"> </w:t>
      </w:r>
      <w:proofErr w:type="spellStart"/>
      <w:r w:rsidR="0083498A" w:rsidRPr="005C76AE">
        <w:rPr>
          <w:color w:val="000000" w:themeColor="text1"/>
        </w:rPr>
        <w:t>Vihar</w:t>
      </w:r>
      <w:proofErr w:type="spellEnd"/>
      <w:r w:rsidR="0083498A" w:rsidRPr="005C76AE">
        <w:rPr>
          <w:color w:val="000000" w:themeColor="text1"/>
        </w:rPr>
        <w:t>, Delhi in 2013 with 70%</w:t>
      </w:r>
    </w:p>
    <w:p w:rsidR="009B6CCA" w:rsidRPr="005C76AE" w:rsidRDefault="004B2B6A" w:rsidP="00EE1AFF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5C76AE">
        <w:rPr>
          <w:color w:val="000000" w:themeColor="text1"/>
        </w:rPr>
        <w:t>B.A.</w:t>
      </w:r>
      <w:r w:rsidR="007F526F" w:rsidRPr="005C76AE">
        <w:rPr>
          <w:color w:val="000000" w:themeColor="text1"/>
        </w:rPr>
        <w:t xml:space="preserve"> E</w:t>
      </w:r>
      <w:r w:rsidRPr="005C76AE">
        <w:rPr>
          <w:color w:val="000000" w:themeColor="text1"/>
        </w:rPr>
        <w:t>nglish(</w:t>
      </w:r>
      <w:proofErr w:type="spellStart"/>
      <w:r w:rsidRPr="005C76AE">
        <w:rPr>
          <w:color w:val="000000" w:themeColor="text1"/>
        </w:rPr>
        <w:t>hon</w:t>
      </w:r>
      <w:r w:rsidR="00677EC5" w:rsidRPr="005C76AE">
        <w:rPr>
          <w:color w:val="000000" w:themeColor="text1"/>
        </w:rPr>
        <w:t>rs</w:t>
      </w:r>
      <w:proofErr w:type="spellEnd"/>
      <w:r w:rsidRPr="005C76AE">
        <w:rPr>
          <w:color w:val="000000" w:themeColor="text1"/>
        </w:rPr>
        <w:t xml:space="preserve">.), Delhi University, </w:t>
      </w:r>
      <w:r w:rsidR="007F526F" w:rsidRPr="005C76AE">
        <w:rPr>
          <w:color w:val="000000" w:themeColor="text1"/>
        </w:rPr>
        <w:t>SOL -2016</w:t>
      </w:r>
    </w:p>
    <w:p w:rsidR="00C2082E" w:rsidRPr="005C76AE" w:rsidRDefault="007F526F" w:rsidP="00EE1AFF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5C76AE">
        <w:rPr>
          <w:color w:val="000000" w:themeColor="text1"/>
        </w:rPr>
        <w:t>M. A. English</w:t>
      </w:r>
      <w:r w:rsidR="00264E38" w:rsidRPr="005C76AE">
        <w:rPr>
          <w:color w:val="000000" w:themeColor="text1"/>
        </w:rPr>
        <w:t>(</w:t>
      </w:r>
      <w:proofErr w:type="spellStart"/>
      <w:r w:rsidR="00677EC5" w:rsidRPr="005C76AE">
        <w:rPr>
          <w:color w:val="000000" w:themeColor="text1"/>
        </w:rPr>
        <w:t>honrs</w:t>
      </w:r>
      <w:proofErr w:type="spellEnd"/>
      <w:r w:rsidR="00264E38" w:rsidRPr="005C76AE">
        <w:rPr>
          <w:color w:val="000000" w:themeColor="text1"/>
        </w:rPr>
        <w:t xml:space="preserve">.), </w:t>
      </w:r>
      <w:proofErr w:type="spellStart"/>
      <w:r w:rsidR="00264E38" w:rsidRPr="005C76AE">
        <w:rPr>
          <w:color w:val="000000" w:themeColor="text1"/>
        </w:rPr>
        <w:t>Jamia</w:t>
      </w:r>
      <w:proofErr w:type="spellEnd"/>
      <w:r w:rsidR="00264E38" w:rsidRPr="005C76AE">
        <w:rPr>
          <w:color w:val="000000" w:themeColor="text1"/>
        </w:rPr>
        <w:t xml:space="preserve"> </w:t>
      </w:r>
      <w:proofErr w:type="spellStart"/>
      <w:r w:rsidR="00264E38" w:rsidRPr="005C76AE">
        <w:rPr>
          <w:color w:val="000000" w:themeColor="text1"/>
        </w:rPr>
        <w:t>Millia</w:t>
      </w:r>
      <w:proofErr w:type="spellEnd"/>
      <w:r w:rsidR="00264E38" w:rsidRPr="005C76AE">
        <w:rPr>
          <w:color w:val="000000" w:themeColor="text1"/>
        </w:rPr>
        <w:t xml:space="preserve"> Islamia</w:t>
      </w:r>
      <w:r w:rsidR="00C2082E" w:rsidRPr="005C76AE">
        <w:rPr>
          <w:color w:val="000000" w:themeColor="text1"/>
        </w:rPr>
        <w:t>-2018</w:t>
      </w:r>
    </w:p>
    <w:p w:rsidR="00E96E2D" w:rsidRPr="005C76AE" w:rsidRDefault="00B842F8" w:rsidP="00EE1AFF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5C76AE">
        <w:rPr>
          <w:color w:val="000000" w:themeColor="text1"/>
        </w:rPr>
        <w:t xml:space="preserve">2 years diploma in Early </w:t>
      </w:r>
      <w:r w:rsidR="00826E5F" w:rsidRPr="005C76AE">
        <w:rPr>
          <w:color w:val="000000" w:themeColor="text1"/>
        </w:rPr>
        <w:t>Childhood</w:t>
      </w:r>
      <w:r w:rsidRPr="005C76AE">
        <w:rPr>
          <w:color w:val="000000" w:themeColor="text1"/>
        </w:rPr>
        <w:t xml:space="preserve"> Care </w:t>
      </w:r>
      <w:r w:rsidR="00826E5F" w:rsidRPr="005C76AE">
        <w:rPr>
          <w:color w:val="000000" w:themeColor="text1"/>
        </w:rPr>
        <w:t>and Education in 2016</w:t>
      </w:r>
    </w:p>
    <w:p w:rsidR="009B6CCA" w:rsidRPr="005C76AE" w:rsidRDefault="005C21B8">
      <w:pPr>
        <w:pStyle w:val="Heading1"/>
        <w:rPr>
          <w:color w:val="000000" w:themeColor="text1"/>
        </w:rPr>
      </w:pPr>
      <w:r w:rsidRPr="005C76AE">
        <w:rPr>
          <w:color w:val="000000" w:themeColor="text1"/>
        </w:rPr>
        <w:t>Skills</w:t>
      </w:r>
    </w:p>
    <w:p w:rsidR="005C1B17" w:rsidRPr="0059785C" w:rsidRDefault="005C1B17" w:rsidP="0059785C">
      <w:pPr>
        <w:pStyle w:val="ListParagraph"/>
        <w:numPr>
          <w:ilvl w:val="0"/>
          <w:numId w:val="35"/>
        </w:numPr>
        <w:divId w:val="1394503431"/>
        <w:rPr>
          <w:color w:val="000000" w:themeColor="text1"/>
        </w:rPr>
      </w:pPr>
      <w:r w:rsidRPr="0059785C">
        <w:rPr>
          <w:color w:val="000000" w:themeColor="text1"/>
        </w:rPr>
        <w:t>Excellent writing and editing skills with an ability to pay attention to details</w:t>
      </w:r>
    </w:p>
    <w:p w:rsidR="005C1B17" w:rsidRPr="0059785C" w:rsidRDefault="005C1B17" w:rsidP="0059785C">
      <w:pPr>
        <w:pStyle w:val="ListParagraph"/>
        <w:numPr>
          <w:ilvl w:val="0"/>
          <w:numId w:val="35"/>
        </w:numPr>
        <w:divId w:val="1394503431"/>
        <w:rPr>
          <w:color w:val="000000" w:themeColor="text1"/>
        </w:rPr>
      </w:pPr>
      <w:r w:rsidRPr="0059785C">
        <w:rPr>
          <w:color w:val="000000" w:themeColor="text1"/>
        </w:rPr>
        <w:t>Accurate and adaptable writing style with an impeccable use of grammar</w:t>
      </w:r>
    </w:p>
    <w:p w:rsidR="005C1B17" w:rsidRPr="0059785C" w:rsidRDefault="005C1B17" w:rsidP="0059785C">
      <w:pPr>
        <w:pStyle w:val="ListParagraph"/>
        <w:numPr>
          <w:ilvl w:val="0"/>
          <w:numId w:val="35"/>
        </w:numPr>
        <w:divId w:val="1394503431"/>
        <w:rPr>
          <w:color w:val="000000" w:themeColor="text1"/>
        </w:rPr>
      </w:pPr>
      <w:r w:rsidRPr="0059785C">
        <w:rPr>
          <w:color w:val="000000" w:themeColor="text1"/>
        </w:rPr>
        <w:t>Detail and task orientated; ability to prioritize task</w:t>
      </w:r>
    </w:p>
    <w:p w:rsidR="005C1B17" w:rsidRPr="0059785C" w:rsidRDefault="005C1B17" w:rsidP="0059785C">
      <w:pPr>
        <w:pStyle w:val="ListParagraph"/>
        <w:numPr>
          <w:ilvl w:val="0"/>
          <w:numId w:val="35"/>
        </w:numPr>
        <w:divId w:val="1394503431"/>
        <w:rPr>
          <w:color w:val="000000" w:themeColor="text1"/>
        </w:rPr>
      </w:pPr>
      <w:r w:rsidRPr="0059785C">
        <w:rPr>
          <w:color w:val="000000" w:themeColor="text1"/>
        </w:rPr>
        <w:t>Ability to learn terminology related to different niche</w:t>
      </w:r>
    </w:p>
    <w:p w:rsidR="005C1B17" w:rsidRPr="0059785C" w:rsidRDefault="005C1B17" w:rsidP="0059785C">
      <w:pPr>
        <w:pStyle w:val="ListParagraph"/>
        <w:numPr>
          <w:ilvl w:val="0"/>
          <w:numId w:val="35"/>
        </w:numPr>
        <w:divId w:val="1394503431"/>
        <w:rPr>
          <w:color w:val="000000" w:themeColor="text1"/>
        </w:rPr>
      </w:pPr>
      <w:r w:rsidRPr="0059785C">
        <w:rPr>
          <w:color w:val="000000" w:themeColor="text1"/>
        </w:rPr>
        <w:t>Organizational and time management skills</w:t>
      </w:r>
    </w:p>
    <w:p w:rsidR="005C1B17" w:rsidRPr="0059785C" w:rsidRDefault="005C1B17" w:rsidP="0059785C">
      <w:pPr>
        <w:pStyle w:val="ListParagraph"/>
        <w:numPr>
          <w:ilvl w:val="0"/>
          <w:numId w:val="35"/>
        </w:numPr>
        <w:divId w:val="1394503431"/>
        <w:rPr>
          <w:color w:val="000000" w:themeColor="text1"/>
        </w:rPr>
      </w:pPr>
      <w:r w:rsidRPr="0059785C">
        <w:rPr>
          <w:color w:val="000000" w:themeColor="text1"/>
        </w:rPr>
        <w:t>Ability to do team work and provide creative direction to the rest</w:t>
      </w:r>
    </w:p>
    <w:p w:rsidR="005C1B17" w:rsidRPr="0029073C" w:rsidRDefault="005C1B17" w:rsidP="0059785C">
      <w:pPr>
        <w:pStyle w:val="ListParagraph"/>
        <w:numPr>
          <w:ilvl w:val="0"/>
          <w:numId w:val="35"/>
        </w:numPr>
        <w:divId w:val="1394503431"/>
        <w:rPr>
          <w:color w:val="000000" w:themeColor="text1"/>
        </w:rPr>
      </w:pPr>
      <w:r w:rsidRPr="0029073C">
        <w:rPr>
          <w:color w:val="000000" w:themeColor="text1"/>
        </w:rPr>
        <w:t>Write all content keeping the appropriate targeted audience in mind</w:t>
      </w:r>
    </w:p>
    <w:p w:rsidR="002A6CD7" w:rsidRPr="005C76AE" w:rsidRDefault="002F0253" w:rsidP="003D5AA5">
      <w:pPr>
        <w:pStyle w:val="ListBullet"/>
        <w:numPr>
          <w:ilvl w:val="0"/>
          <w:numId w:val="0"/>
        </w:numPr>
        <w:ind w:left="-151"/>
        <w:rPr>
          <w:b/>
          <w:bCs/>
          <w:color w:val="000000" w:themeColor="text1"/>
        </w:rPr>
      </w:pPr>
      <w:r w:rsidRPr="005C76AE">
        <w:rPr>
          <w:b/>
          <w:bCs/>
          <w:color w:val="000000" w:themeColor="text1"/>
        </w:rPr>
        <w:t>Additional</w:t>
      </w:r>
      <w:r w:rsidR="00B96A64" w:rsidRPr="005C76AE">
        <w:rPr>
          <w:b/>
          <w:bCs/>
          <w:color w:val="000000" w:themeColor="text1"/>
        </w:rPr>
        <w:t xml:space="preserve"> skills- </w:t>
      </w:r>
      <w:r w:rsidR="00B96A64" w:rsidRPr="005C76AE">
        <w:rPr>
          <w:color w:val="000000" w:themeColor="text1"/>
        </w:rPr>
        <w:t xml:space="preserve">Writing, Editing, Proof Reading, </w:t>
      </w:r>
      <w:r w:rsidR="00536C26" w:rsidRPr="005C76AE">
        <w:rPr>
          <w:color w:val="000000" w:themeColor="text1"/>
        </w:rPr>
        <w:t xml:space="preserve">Content optimization, </w:t>
      </w:r>
      <w:r w:rsidR="00963ECF">
        <w:rPr>
          <w:color w:val="000000" w:themeColor="text1"/>
        </w:rPr>
        <w:t>Plagiarism</w:t>
      </w:r>
      <w:r w:rsidR="00D31742" w:rsidRPr="005C76AE">
        <w:rPr>
          <w:color w:val="000000" w:themeColor="text1"/>
        </w:rPr>
        <w:t xml:space="preserve"> </w:t>
      </w:r>
      <w:r w:rsidR="00963ECF">
        <w:rPr>
          <w:color w:val="000000" w:themeColor="text1"/>
        </w:rPr>
        <w:t>Free</w:t>
      </w:r>
      <w:r w:rsidR="00D31742" w:rsidRPr="005C76AE">
        <w:rPr>
          <w:color w:val="000000" w:themeColor="text1"/>
        </w:rPr>
        <w:t xml:space="preserve"> and </w:t>
      </w:r>
      <w:r w:rsidR="00963ECF">
        <w:rPr>
          <w:color w:val="000000" w:themeColor="text1"/>
        </w:rPr>
        <w:t>Unique</w:t>
      </w:r>
      <w:r w:rsidR="00D31742" w:rsidRPr="005C76AE">
        <w:rPr>
          <w:color w:val="000000" w:themeColor="text1"/>
        </w:rPr>
        <w:t xml:space="preserve"> </w:t>
      </w:r>
      <w:r w:rsidRPr="005C76AE">
        <w:rPr>
          <w:color w:val="000000" w:themeColor="text1"/>
        </w:rPr>
        <w:t>Content</w:t>
      </w:r>
      <w:r w:rsidR="00D31742" w:rsidRPr="005C76AE">
        <w:rPr>
          <w:color w:val="000000" w:themeColor="text1"/>
        </w:rPr>
        <w:t xml:space="preserve"> </w:t>
      </w:r>
      <w:r w:rsidR="00963ECF">
        <w:rPr>
          <w:color w:val="000000" w:themeColor="text1"/>
        </w:rPr>
        <w:t>Creation</w:t>
      </w:r>
      <w:bookmarkStart w:id="0" w:name="_GoBack"/>
      <w:bookmarkEnd w:id="0"/>
      <w:r w:rsidR="006E1664" w:rsidRPr="005C76AE">
        <w:rPr>
          <w:color w:val="000000" w:themeColor="text1"/>
        </w:rPr>
        <w:t xml:space="preserve">, Well </w:t>
      </w:r>
      <w:r w:rsidRPr="005C76AE">
        <w:rPr>
          <w:color w:val="000000" w:themeColor="text1"/>
        </w:rPr>
        <w:t>Researched</w:t>
      </w:r>
      <w:r w:rsidR="006E1664" w:rsidRPr="005C76AE">
        <w:rPr>
          <w:color w:val="000000" w:themeColor="text1"/>
        </w:rPr>
        <w:t xml:space="preserve"> Content</w:t>
      </w:r>
      <w:r w:rsidR="005C21B8" w:rsidRPr="005C76AE">
        <w:rPr>
          <w:color w:val="000000" w:themeColor="text1"/>
        </w:rPr>
        <w:t xml:space="preserve"> </w:t>
      </w:r>
      <w:r w:rsidR="00963ECF">
        <w:rPr>
          <w:color w:val="000000" w:themeColor="text1"/>
        </w:rPr>
        <w:t>Creation etc</w:t>
      </w:r>
      <w:r w:rsidR="005C21B8" w:rsidRPr="005C76AE">
        <w:rPr>
          <w:color w:val="000000" w:themeColor="text1"/>
        </w:rPr>
        <w:t xml:space="preserve">. </w:t>
      </w:r>
    </w:p>
    <w:p w:rsidR="0057092C" w:rsidRPr="005C76AE" w:rsidRDefault="00EA6329" w:rsidP="00EE486C">
      <w:pPr>
        <w:pStyle w:val="ListBullet"/>
        <w:numPr>
          <w:ilvl w:val="0"/>
          <w:numId w:val="0"/>
        </w:numPr>
        <w:ind w:left="65" w:hanging="65"/>
        <w:rPr>
          <w:b/>
          <w:bCs/>
          <w:color w:val="000000" w:themeColor="text1"/>
        </w:rPr>
      </w:pPr>
      <w:r w:rsidRPr="005C76AE">
        <w:rPr>
          <w:b/>
          <w:bCs/>
          <w:color w:val="000000" w:themeColor="text1"/>
        </w:rPr>
        <w:t xml:space="preserve"> </w:t>
      </w:r>
    </w:p>
    <w:p w:rsidR="005E7AE8" w:rsidRPr="005C76AE" w:rsidRDefault="00737B23" w:rsidP="00737B23">
      <w:pPr>
        <w:pStyle w:val="Heading1"/>
        <w:rPr>
          <w:color w:val="000000" w:themeColor="text1"/>
        </w:rPr>
      </w:pPr>
      <w:r w:rsidRPr="005C76AE">
        <w:rPr>
          <w:color w:val="000000" w:themeColor="text1"/>
        </w:rPr>
        <w:t>Summary</w:t>
      </w:r>
    </w:p>
    <w:p w:rsidR="00C00D7F" w:rsidRPr="005C76AE" w:rsidRDefault="00737B23" w:rsidP="00D43429">
      <w:pPr>
        <w:pStyle w:val="ListBullet"/>
        <w:numPr>
          <w:ilvl w:val="0"/>
          <w:numId w:val="0"/>
        </w:numPr>
        <w:ind w:left="-151"/>
        <w:rPr>
          <w:b/>
          <w:bCs/>
          <w:color w:val="000000" w:themeColor="text1"/>
        </w:rPr>
      </w:pPr>
      <w:r w:rsidRPr="005C76AE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>With over 2.5 years experience, I can create quality and engaging content for all kind of businesses running online and offline.</w:t>
      </w:r>
    </w:p>
    <w:sectPr w:rsidR="00C00D7F" w:rsidRPr="005C76AE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E76" w:rsidRDefault="00E70E76">
      <w:r>
        <w:separator/>
      </w:r>
    </w:p>
  </w:endnote>
  <w:endnote w:type="continuationSeparator" w:id="0">
    <w:p w:rsidR="00E70E76" w:rsidRDefault="00E70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CCA" w:rsidRDefault="002E5B7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E76" w:rsidRDefault="00E70E76">
      <w:r>
        <w:separator/>
      </w:r>
    </w:p>
  </w:footnote>
  <w:footnote w:type="continuationSeparator" w:id="0">
    <w:p w:rsidR="00E70E76" w:rsidRDefault="00E70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CCA" w:rsidRDefault="002E5B76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604FE0F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CCA" w:rsidRDefault="002E5B76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B6CCA" w:rsidRDefault="009B6CCA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4472c4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9B6CCA" w:rsidRDefault="009B6CCA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3950"/>
        </w:tabs>
        <w:ind w:left="395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9C0C13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00520"/>
    <w:multiLevelType w:val="hybridMultilevel"/>
    <w:tmpl w:val="A80ED13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0CF37326"/>
    <w:multiLevelType w:val="hybridMultilevel"/>
    <w:tmpl w:val="9794A6D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122A09C7"/>
    <w:multiLevelType w:val="hybridMultilevel"/>
    <w:tmpl w:val="1346BEE2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3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4327DF2"/>
    <w:multiLevelType w:val="hybridMultilevel"/>
    <w:tmpl w:val="F870A852"/>
    <w:lvl w:ilvl="0" w:tplc="0409000F">
      <w:start w:val="1"/>
      <w:numFmt w:val="decimal"/>
      <w:lvlText w:val="%1."/>
      <w:lvlJc w:val="left"/>
      <w:pPr>
        <w:ind w:left="1656" w:hanging="360"/>
      </w:p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5" w15:restartNumberingAfterBreak="0">
    <w:nsid w:val="187B6B59"/>
    <w:multiLevelType w:val="hybridMultilevel"/>
    <w:tmpl w:val="0A5002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9970BD"/>
    <w:multiLevelType w:val="hybridMultilevel"/>
    <w:tmpl w:val="7F66E076"/>
    <w:lvl w:ilvl="0" w:tplc="0409000F">
      <w:start w:val="1"/>
      <w:numFmt w:val="decimal"/>
      <w:lvlText w:val="%1."/>
      <w:lvlJc w:val="left"/>
      <w:pPr>
        <w:ind w:left="114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7" w15:restartNumberingAfterBreak="0">
    <w:nsid w:val="20EB02F7"/>
    <w:multiLevelType w:val="hybridMultilevel"/>
    <w:tmpl w:val="C3DC63D8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8" w15:restartNumberingAfterBreak="0">
    <w:nsid w:val="266C374B"/>
    <w:multiLevelType w:val="hybridMultilevel"/>
    <w:tmpl w:val="0BDAF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565244"/>
    <w:multiLevelType w:val="hybridMultilevel"/>
    <w:tmpl w:val="0380899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28AE6298"/>
    <w:multiLevelType w:val="hybridMultilevel"/>
    <w:tmpl w:val="47863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2B7875"/>
    <w:multiLevelType w:val="hybridMultilevel"/>
    <w:tmpl w:val="E74E2C0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2" w15:restartNumberingAfterBreak="0">
    <w:nsid w:val="39B4005B"/>
    <w:multiLevelType w:val="hybridMultilevel"/>
    <w:tmpl w:val="AEDA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7A3388"/>
    <w:multiLevelType w:val="hybridMultilevel"/>
    <w:tmpl w:val="31F83ED4"/>
    <w:lvl w:ilvl="0" w:tplc="04090009">
      <w:start w:val="1"/>
      <w:numFmt w:val="bullet"/>
      <w:lvlText w:val=""/>
      <w:lvlJc w:val="left"/>
      <w:pPr>
        <w:ind w:left="7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4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65"/>
        </w:tabs>
        <w:ind w:left="65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9" w:hanging="360"/>
      </w:pPr>
      <w:rPr>
        <w:rFonts w:ascii="Wingdings" w:hAnsi="Wingdings" w:hint="default"/>
      </w:rPr>
    </w:lvl>
  </w:abstractNum>
  <w:abstractNum w:abstractNumId="25" w15:restartNumberingAfterBreak="0">
    <w:nsid w:val="4CB9094A"/>
    <w:multiLevelType w:val="hybridMultilevel"/>
    <w:tmpl w:val="66262D6E"/>
    <w:lvl w:ilvl="0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6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347FB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2D031C"/>
    <w:multiLevelType w:val="hybridMultilevel"/>
    <w:tmpl w:val="34FAB01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9" w15:restartNumberingAfterBreak="0">
    <w:nsid w:val="6BAC7457"/>
    <w:multiLevelType w:val="hybridMultilevel"/>
    <w:tmpl w:val="F678EACC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0" w15:restartNumberingAfterBreak="0">
    <w:nsid w:val="6FE16AF8"/>
    <w:multiLevelType w:val="hybridMultilevel"/>
    <w:tmpl w:val="D15EB420"/>
    <w:lvl w:ilvl="0" w:tplc="0409000F">
      <w:start w:val="1"/>
      <w:numFmt w:val="decimal"/>
      <w:lvlText w:val="%1."/>
      <w:lvlJc w:val="left"/>
      <w:pPr>
        <w:ind w:left="1502" w:hanging="360"/>
      </w:pPr>
    </w:lvl>
    <w:lvl w:ilvl="1" w:tplc="04090019" w:tentative="1">
      <w:start w:val="1"/>
      <w:numFmt w:val="lowerLetter"/>
      <w:lvlText w:val="%2."/>
      <w:lvlJc w:val="left"/>
      <w:pPr>
        <w:ind w:left="2222" w:hanging="360"/>
      </w:pPr>
    </w:lvl>
    <w:lvl w:ilvl="2" w:tplc="0409001B" w:tentative="1">
      <w:start w:val="1"/>
      <w:numFmt w:val="lowerRoman"/>
      <w:lvlText w:val="%3."/>
      <w:lvlJc w:val="right"/>
      <w:pPr>
        <w:ind w:left="2942" w:hanging="180"/>
      </w:pPr>
    </w:lvl>
    <w:lvl w:ilvl="3" w:tplc="0409000F" w:tentative="1">
      <w:start w:val="1"/>
      <w:numFmt w:val="decimal"/>
      <w:lvlText w:val="%4."/>
      <w:lvlJc w:val="left"/>
      <w:pPr>
        <w:ind w:left="3662" w:hanging="360"/>
      </w:pPr>
    </w:lvl>
    <w:lvl w:ilvl="4" w:tplc="04090019" w:tentative="1">
      <w:start w:val="1"/>
      <w:numFmt w:val="lowerLetter"/>
      <w:lvlText w:val="%5."/>
      <w:lvlJc w:val="left"/>
      <w:pPr>
        <w:ind w:left="4382" w:hanging="360"/>
      </w:pPr>
    </w:lvl>
    <w:lvl w:ilvl="5" w:tplc="0409001B" w:tentative="1">
      <w:start w:val="1"/>
      <w:numFmt w:val="lowerRoman"/>
      <w:lvlText w:val="%6."/>
      <w:lvlJc w:val="right"/>
      <w:pPr>
        <w:ind w:left="5102" w:hanging="180"/>
      </w:pPr>
    </w:lvl>
    <w:lvl w:ilvl="6" w:tplc="0409000F" w:tentative="1">
      <w:start w:val="1"/>
      <w:numFmt w:val="decimal"/>
      <w:lvlText w:val="%7."/>
      <w:lvlJc w:val="left"/>
      <w:pPr>
        <w:ind w:left="5822" w:hanging="360"/>
      </w:pPr>
    </w:lvl>
    <w:lvl w:ilvl="7" w:tplc="04090019" w:tentative="1">
      <w:start w:val="1"/>
      <w:numFmt w:val="lowerLetter"/>
      <w:lvlText w:val="%8."/>
      <w:lvlJc w:val="left"/>
      <w:pPr>
        <w:ind w:left="6542" w:hanging="360"/>
      </w:pPr>
    </w:lvl>
    <w:lvl w:ilvl="8" w:tplc="040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31" w15:restartNumberingAfterBreak="0">
    <w:nsid w:val="717015B9"/>
    <w:multiLevelType w:val="hybridMultilevel"/>
    <w:tmpl w:val="E82CA468"/>
    <w:lvl w:ilvl="0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2" w15:restartNumberingAfterBreak="0">
    <w:nsid w:val="73013723"/>
    <w:multiLevelType w:val="hybridMultilevel"/>
    <w:tmpl w:val="31FCDF2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3" w15:restartNumberingAfterBreak="0">
    <w:nsid w:val="7C354226"/>
    <w:multiLevelType w:val="hybridMultilevel"/>
    <w:tmpl w:val="DEDA07D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4" w15:restartNumberingAfterBreak="0">
    <w:nsid w:val="7EE613FD"/>
    <w:multiLevelType w:val="hybridMultilevel"/>
    <w:tmpl w:val="FA5E6B88"/>
    <w:lvl w:ilvl="0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1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6"/>
  </w:num>
  <w:num w:numId="14">
    <w:abstractNumId w:val="11"/>
  </w:num>
  <w:num w:numId="15">
    <w:abstractNumId w:val="33"/>
  </w:num>
  <w:num w:numId="16">
    <w:abstractNumId w:val="17"/>
  </w:num>
  <w:num w:numId="17">
    <w:abstractNumId w:val="28"/>
  </w:num>
  <w:num w:numId="18">
    <w:abstractNumId w:val="12"/>
  </w:num>
  <w:num w:numId="19">
    <w:abstractNumId w:val="14"/>
  </w:num>
  <w:num w:numId="20">
    <w:abstractNumId w:val="31"/>
  </w:num>
  <w:num w:numId="21">
    <w:abstractNumId w:val="34"/>
  </w:num>
  <w:num w:numId="22">
    <w:abstractNumId w:val="15"/>
  </w:num>
  <w:num w:numId="23">
    <w:abstractNumId w:val="32"/>
  </w:num>
  <w:num w:numId="24">
    <w:abstractNumId w:val="10"/>
  </w:num>
  <w:num w:numId="25">
    <w:abstractNumId w:val="23"/>
  </w:num>
  <w:num w:numId="26">
    <w:abstractNumId w:val="25"/>
  </w:num>
  <w:num w:numId="27">
    <w:abstractNumId w:val="21"/>
  </w:num>
  <w:num w:numId="28">
    <w:abstractNumId w:val="19"/>
  </w:num>
  <w:num w:numId="29">
    <w:abstractNumId w:val="16"/>
  </w:num>
  <w:num w:numId="30">
    <w:abstractNumId w:val="30"/>
  </w:num>
  <w:num w:numId="31">
    <w:abstractNumId w:val="22"/>
  </w:num>
  <w:num w:numId="32">
    <w:abstractNumId w:val="29"/>
  </w:num>
  <w:num w:numId="33">
    <w:abstractNumId w:val="27"/>
  </w:num>
  <w:num w:numId="34">
    <w:abstractNumId w:val="18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76"/>
    <w:rsid w:val="00005A6E"/>
    <w:rsid w:val="00006A1D"/>
    <w:rsid w:val="000924C5"/>
    <w:rsid w:val="000B37D4"/>
    <w:rsid w:val="000C1CFF"/>
    <w:rsid w:val="000D7027"/>
    <w:rsid w:val="000F0ADF"/>
    <w:rsid w:val="00125907"/>
    <w:rsid w:val="00177DA3"/>
    <w:rsid w:val="00184910"/>
    <w:rsid w:val="001B63B9"/>
    <w:rsid w:val="001F136F"/>
    <w:rsid w:val="00212BCA"/>
    <w:rsid w:val="00264E38"/>
    <w:rsid w:val="0029073C"/>
    <w:rsid w:val="002A6CD7"/>
    <w:rsid w:val="002E5B76"/>
    <w:rsid w:val="002E6637"/>
    <w:rsid w:val="002F0253"/>
    <w:rsid w:val="003054BC"/>
    <w:rsid w:val="00305A01"/>
    <w:rsid w:val="003A394E"/>
    <w:rsid w:val="003B6AD4"/>
    <w:rsid w:val="003D365B"/>
    <w:rsid w:val="003D5AA5"/>
    <w:rsid w:val="003D7E4B"/>
    <w:rsid w:val="00415471"/>
    <w:rsid w:val="00430B6E"/>
    <w:rsid w:val="004832B1"/>
    <w:rsid w:val="004964EE"/>
    <w:rsid w:val="004A5319"/>
    <w:rsid w:val="004B2B6A"/>
    <w:rsid w:val="004D39C4"/>
    <w:rsid w:val="004D4470"/>
    <w:rsid w:val="004F54DF"/>
    <w:rsid w:val="00515CB7"/>
    <w:rsid w:val="00516F4E"/>
    <w:rsid w:val="0052659E"/>
    <w:rsid w:val="005343C1"/>
    <w:rsid w:val="00536C26"/>
    <w:rsid w:val="005520B0"/>
    <w:rsid w:val="0057092C"/>
    <w:rsid w:val="005718BA"/>
    <w:rsid w:val="00582F95"/>
    <w:rsid w:val="0059785C"/>
    <w:rsid w:val="005C1B17"/>
    <w:rsid w:val="005C21B8"/>
    <w:rsid w:val="005C76AE"/>
    <w:rsid w:val="005D1193"/>
    <w:rsid w:val="005E7AE8"/>
    <w:rsid w:val="00607964"/>
    <w:rsid w:val="006456B5"/>
    <w:rsid w:val="00651634"/>
    <w:rsid w:val="006700EA"/>
    <w:rsid w:val="00677EC5"/>
    <w:rsid w:val="006C1FE2"/>
    <w:rsid w:val="006D7735"/>
    <w:rsid w:val="006E1664"/>
    <w:rsid w:val="006F3CF2"/>
    <w:rsid w:val="00707DBB"/>
    <w:rsid w:val="007306FA"/>
    <w:rsid w:val="00732859"/>
    <w:rsid w:val="00737B23"/>
    <w:rsid w:val="00756CB9"/>
    <w:rsid w:val="007A671D"/>
    <w:rsid w:val="007A7B0A"/>
    <w:rsid w:val="007E2548"/>
    <w:rsid w:val="007F1150"/>
    <w:rsid w:val="007F526F"/>
    <w:rsid w:val="0082096C"/>
    <w:rsid w:val="00826E5F"/>
    <w:rsid w:val="0083498A"/>
    <w:rsid w:val="0086085D"/>
    <w:rsid w:val="008A4AC6"/>
    <w:rsid w:val="008C6F6E"/>
    <w:rsid w:val="008D1D72"/>
    <w:rsid w:val="008F5519"/>
    <w:rsid w:val="0093264E"/>
    <w:rsid w:val="00951290"/>
    <w:rsid w:val="00963ECF"/>
    <w:rsid w:val="009B6CCA"/>
    <w:rsid w:val="009C305C"/>
    <w:rsid w:val="009D0922"/>
    <w:rsid w:val="009D092E"/>
    <w:rsid w:val="00A0290C"/>
    <w:rsid w:val="00A16C95"/>
    <w:rsid w:val="00A47F08"/>
    <w:rsid w:val="00A97D5B"/>
    <w:rsid w:val="00AB0A14"/>
    <w:rsid w:val="00AB0A9C"/>
    <w:rsid w:val="00AE02A6"/>
    <w:rsid w:val="00B45A22"/>
    <w:rsid w:val="00B842F8"/>
    <w:rsid w:val="00B87FC9"/>
    <w:rsid w:val="00B96A64"/>
    <w:rsid w:val="00BE7445"/>
    <w:rsid w:val="00C00D7F"/>
    <w:rsid w:val="00C2082E"/>
    <w:rsid w:val="00C300A1"/>
    <w:rsid w:val="00C319DA"/>
    <w:rsid w:val="00C6002E"/>
    <w:rsid w:val="00D31742"/>
    <w:rsid w:val="00D43429"/>
    <w:rsid w:val="00D6128A"/>
    <w:rsid w:val="00D978E6"/>
    <w:rsid w:val="00DA35BD"/>
    <w:rsid w:val="00E70E76"/>
    <w:rsid w:val="00E7109A"/>
    <w:rsid w:val="00E96E2D"/>
    <w:rsid w:val="00EA1B0C"/>
    <w:rsid w:val="00EA6329"/>
    <w:rsid w:val="00EE1AFF"/>
    <w:rsid w:val="00EE486C"/>
    <w:rsid w:val="00F276FA"/>
    <w:rsid w:val="00F41210"/>
    <w:rsid w:val="00F55068"/>
    <w:rsid w:val="00F7243A"/>
    <w:rsid w:val="00FD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6F4BE"/>
  <w15:chartTrackingRefBased/>
  <w15:docId w15:val="{5594B460-C624-6F40-931B-B24BD452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546A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546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44546A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44546A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44546A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4546A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44546A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44546A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44546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44546A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44546A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44546A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4546A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44546A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44546A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44546A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44546A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44546A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44546A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44546A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44546A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44546A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44546A" w:themeColor="text2"/>
    </w:rPr>
  </w:style>
  <w:style w:type="character" w:styleId="Hyperlink">
    <w:name w:val="Hyperlink"/>
    <w:basedOn w:val="DefaultParagraphFont"/>
    <w:uiPriority w:val="99"/>
    <w:unhideWhenUsed/>
    <w:rsid w:val="008D1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5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lerian.agency/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349DFBD-C58F-3444-B9B2-03B5BF3896A4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3DE63679DA094E8AD0A36CF7B35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0628F-5737-6545-85FB-CF687ACDA27E}"/>
      </w:docPartPr>
      <w:docPartBody>
        <w:p w:rsidR="000B0B89" w:rsidRDefault="00D75A34">
          <w:pPr>
            <w:pStyle w:val="E33DE63679DA094E8AD0A36CF7B3599E"/>
          </w:pPr>
          <w:r>
            <w:t>Objective</w:t>
          </w:r>
        </w:p>
      </w:docPartBody>
    </w:docPart>
    <w:docPart>
      <w:docPartPr>
        <w:name w:val="56C400E155CCFE459CA39D3BA2A84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23F29-8611-FC4C-9191-83E7F01AEEEB}"/>
      </w:docPartPr>
      <w:docPartBody>
        <w:p w:rsidR="000B0B89" w:rsidRDefault="00D75A34">
          <w:pPr>
            <w:pStyle w:val="56C400E155CCFE459CA39D3BA2A842E5"/>
          </w:pPr>
          <w:r>
            <w:t>Experience</w:t>
          </w:r>
        </w:p>
      </w:docPartBody>
    </w:docPart>
    <w:docPart>
      <w:docPartPr>
        <w:name w:val="0BD34DFFB39A3B4BA94C953AFC33A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DF575-A0D7-6440-A2E5-90C2D92DD28B}"/>
      </w:docPartPr>
      <w:docPartBody>
        <w:p w:rsidR="000B0B89" w:rsidRDefault="00D75A34">
          <w:pPr>
            <w:pStyle w:val="0BD34DFFB39A3B4BA94C953AFC33A92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89"/>
    <w:rsid w:val="000B0B89"/>
    <w:rsid w:val="002422EE"/>
    <w:rsid w:val="004369A9"/>
    <w:rsid w:val="004823BB"/>
    <w:rsid w:val="004B0E87"/>
    <w:rsid w:val="00664355"/>
    <w:rsid w:val="00C845E5"/>
    <w:rsid w:val="00D75A34"/>
    <w:rsid w:val="00F4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234A454EE7884BA99ECA117E575AB4">
    <w:name w:val="F5234A454EE7884BA99ECA117E575AB4"/>
  </w:style>
  <w:style w:type="paragraph" w:customStyle="1" w:styleId="CD89C73A74B52C4DB80409694C396DA7">
    <w:name w:val="CD89C73A74B52C4DB80409694C396DA7"/>
  </w:style>
  <w:style w:type="paragraph" w:customStyle="1" w:styleId="E33DE63679DA094E8AD0A36CF7B3599E">
    <w:name w:val="E33DE63679DA094E8AD0A36CF7B3599E"/>
  </w:style>
  <w:style w:type="paragraph" w:customStyle="1" w:styleId="854FA3F8ED0CD94C938EE6DDC33ADCA6">
    <w:name w:val="854FA3F8ED0CD94C938EE6DDC33ADCA6"/>
  </w:style>
  <w:style w:type="paragraph" w:customStyle="1" w:styleId="56C400E155CCFE459CA39D3BA2A842E5">
    <w:name w:val="56C400E155CCFE459CA39D3BA2A842E5"/>
  </w:style>
  <w:style w:type="paragraph" w:customStyle="1" w:styleId="8E5185FC82C7DE4BA65FE3DA13CDC0E2">
    <w:name w:val="8E5185FC82C7DE4BA65FE3DA13CDC0E2"/>
  </w:style>
  <w:style w:type="paragraph" w:customStyle="1" w:styleId="42390623362815418790626C31B49694">
    <w:name w:val="42390623362815418790626C31B49694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74BFBB66B64AE34B97E86057D339992E">
    <w:name w:val="74BFBB66B64AE34B97E86057D339992E"/>
  </w:style>
  <w:style w:type="paragraph" w:customStyle="1" w:styleId="0BD34DFFB39A3B4BA94C953AFC33A92B">
    <w:name w:val="0BD34DFFB39A3B4BA94C953AFC33A92B"/>
  </w:style>
  <w:style w:type="paragraph" w:customStyle="1" w:styleId="565213AD7B7D964286C3ECD03CDC7E32">
    <w:name w:val="565213AD7B7D964286C3ECD03CDC7E32"/>
  </w:style>
  <w:style w:type="paragraph" w:customStyle="1" w:styleId="DC165791CE16DE45A26D51055E2A8E92">
    <w:name w:val="DC165791CE16DE45A26D51055E2A8E92"/>
  </w:style>
  <w:style w:type="paragraph" w:customStyle="1" w:styleId="A396ABBD72BBC948B37663792540196A">
    <w:name w:val="A396ABBD72BBC948B3766379254019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B6464-E7FD-8743-BEAF-B7B43F9E64E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%7bA349DFBD-C58F-3444-B9B2-03B5BF3896A4%7dtf50002018.dotx</Template>
  <TotalTime>77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salonivohra54@gmail.com</cp:lastModifiedBy>
  <cp:revision>108</cp:revision>
  <dcterms:created xsi:type="dcterms:W3CDTF">2019-04-17T04:54:00Z</dcterms:created>
  <dcterms:modified xsi:type="dcterms:W3CDTF">2020-04-16T11:41:00Z</dcterms:modified>
</cp:coreProperties>
</file>