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19" w:rsidRDefault="00CC739A" w:rsidP="00CC739A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CC739A"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646679" w:rsidRPr="00A21BE0" w:rsidRDefault="00646679" w:rsidP="00CC739A">
      <w:pPr>
        <w:spacing w:after="0" w:line="36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A4A75" w:rsidRPr="00A21BE0" w:rsidRDefault="00A9742A" w:rsidP="00CA10E6">
      <w:p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A21BE0">
        <w:rPr>
          <w:rFonts w:asciiTheme="majorHAnsi" w:hAnsiTheme="majorHAnsi"/>
          <w:b/>
          <w:sz w:val="28"/>
          <w:szCs w:val="28"/>
        </w:rPr>
        <w:t>NATASHA GURUNG</w:t>
      </w:r>
    </w:p>
    <w:p w:rsidR="006F7036" w:rsidRPr="00A21BE0" w:rsidRDefault="00F7056B" w:rsidP="00A9742A">
      <w:pPr>
        <w:rPr>
          <w:rFonts w:asciiTheme="majorHAnsi" w:hAnsiTheme="majorHAnsi"/>
          <w:sz w:val="24"/>
          <w:szCs w:val="24"/>
        </w:rPr>
      </w:pPr>
      <w:r w:rsidRPr="00A21BE0">
        <w:rPr>
          <w:rFonts w:asciiTheme="majorHAnsi" w:hAnsiTheme="majorHAnsi"/>
          <w:sz w:val="24"/>
          <w:szCs w:val="24"/>
        </w:rPr>
        <w:t>Address</w:t>
      </w:r>
      <w:r w:rsidRPr="00A21BE0">
        <w:rPr>
          <w:rFonts w:asciiTheme="majorHAnsi" w:hAnsiTheme="majorHAnsi"/>
          <w:sz w:val="24"/>
          <w:szCs w:val="24"/>
        </w:rPr>
        <w:tab/>
      </w:r>
      <w:r w:rsidRPr="00A21BE0">
        <w:rPr>
          <w:rFonts w:asciiTheme="majorHAnsi" w:hAnsiTheme="majorHAnsi"/>
          <w:b/>
          <w:sz w:val="24"/>
          <w:szCs w:val="24"/>
        </w:rPr>
        <w:t>:</w:t>
      </w:r>
      <w:r w:rsidR="00882291" w:rsidRPr="00A21BE0">
        <w:rPr>
          <w:rFonts w:asciiTheme="majorHAnsi" w:hAnsiTheme="majorHAnsi"/>
          <w:b/>
          <w:sz w:val="24"/>
          <w:szCs w:val="24"/>
        </w:rPr>
        <w:t xml:space="preserve"> </w:t>
      </w:r>
      <w:r w:rsidR="00BA12E5" w:rsidRPr="00A21BE0">
        <w:rPr>
          <w:rFonts w:asciiTheme="majorHAnsi" w:hAnsiTheme="majorHAnsi"/>
          <w:b/>
          <w:sz w:val="24"/>
          <w:szCs w:val="24"/>
        </w:rPr>
        <w:t xml:space="preserve"> </w:t>
      </w:r>
      <w:r w:rsidR="00882291" w:rsidRPr="00A21BE0">
        <w:rPr>
          <w:rFonts w:asciiTheme="majorHAnsi" w:hAnsiTheme="majorHAnsi"/>
          <w:sz w:val="24"/>
          <w:szCs w:val="24"/>
        </w:rPr>
        <w:t xml:space="preserve">A- 596, SHASHTRI NAGAR, NEAR SHIV MANDIR, OPP PARK, </w:t>
      </w:r>
      <w:r w:rsidR="00BA12E5" w:rsidRPr="00A21BE0">
        <w:rPr>
          <w:rFonts w:asciiTheme="majorHAnsi" w:hAnsiTheme="majorHAnsi"/>
          <w:sz w:val="24"/>
          <w:szCs w:val="24"/>
        </w:rPr>
        <w:t>NEW DELHI</w:t>
      </w:r>
    </w:p>
    <w:p w:rsidR="00BA12E5" w:rsidRPr="00A21BE0" w:rsidRDefault="00F7056B" w:rsidP="0012525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lang w:val="it-IT"/>
        </w:rPr>
      </w:pPr>
      <w:r w:rsidRPr="00A21BE0">
        <w:rPr>
          <w:rFonts w:asciiTheme="majorHAnsi" w:hAnsiTheme="majorHAnsi"/>
          <w:sz w:val="24"/>
          <w:szCs w:val="24"/>
          <w:lang w:val="it-IT"/>
        </w:rPr>
        <w:t>Mobile</w:t>
      </w:r>
      <w:r w:rsidRPr="00A21BE0">
        <w:rPr>
          <w:rFonts w:asciiTheme="majorHAnsi" w:hAnsiTheme="majorHAnsi"/>
          <w:sz w:val="24"/>
          <w:szCs w:val="24"/>
          <w:lang w:val="it-IT"/>
        </w:rPr>
        <w:tab/>
      </w:r>
      <w:r w:rsidRPr="00A21BE0">
        <w:rPr>
          <w:rFonts w:asciiTheme="majorHAnsi" w:hAnsiTheme="majorHAnsi"/>
          <w:sz w:val="24"/>
          <w:szCs w:val="24"/>
          <w:lang w:val="it-IT"/>
        </w:rPr>
        <w:tab/>
      </w:r>
      <w:r w:rsidR="00BA12E5" w:rsidRPr="00A21BE0">
        <w:rPr>
          <w:rFonts w:asciiTheme="majorHAnsi" w:hAnsiTheme="majorHAnsi"/>
          <w:b/>
          <w:sz w:val="24"/>
          <w:szCs w:val="24"/>
          <w:lang w:val="it-IT"/>
        </w:rPr>
        <w:t xml:space="preserve">:  </w:t>
      </w:r>
      <w:r w:rsidR="004D75F0" w:rsidRPr="00A21BE0">
        <w:rPr>
          <w:rFonts w:asciiTheme="majorHAnsi" w:hAnsiTheme="majorHAnsi"/>
          <w:sz w:val="24"/>
          <w:szCs w:val="24"/>
          <w:lang w:val="it-IT"/>
        </w:rPr>
        <w:t>9643851191</w:t>
      </w:r>
    </w:p>
    <w:p w:rsidR="00025617" w:rsidRDefault="00F7056B" w:rsidP="006F3319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21BE0">
        <w:rPr>
          <w:rFonts w:asciiTheme="majorHAnsi" w:hAnsiTheme="majorHAnsi"/>
          <w:sz w:val="24"/>
          <w:szCs w:val="24"/>
          <w:lang w:val="it-IT"/>
        </w:rPr>
        <w:t>Email</w:t>
      </w:r>
      <w:r w:rsidRPr="00A21BE0">
        <w:rPr>
          <w:rFonts w:asciiTheme="majorHAnsi" w:hAnsiTheme="majorHAnsi"/>
          <w:sz w:val="24"/>
          <w:szCs w:val="24"/>
          <w:lang w:val="it-IT"/>
        </w:rPr>
        <w:tab/>
      </w:r>
      <w:r w:rsidRPr="00A21BE0">
        <w:rPr>
          <w:rFonts w:asciiTheme="majorHAnsi" w:hAnsiTheme="majorHAnsi"/>
          <w:sz w:val="24"/>
          <w:szCs w:val="24"/>
          <w:lang w:val="it-IT"/>
        </w:rPr>
        <w:tab/>
      </w:r>
      <w:r w:rsidRPr="00A21BE0">
        <w:rPr>
          <w:rFonts w:asciiTheme="majorHAnsi" w:hAnsiTheme="majorHAnsi"/>
          <w:b/>
          <w:sz w:val="24"/>
          <w:szCs w:val="24"/>
          <w:lang w:val="it-IT"/>
        </w:rPr>
        <w:t>:</w:t>
      </w:r>
      <w:r w:rsidR="00BA12E5" w:rsidRPr="00A21BE0">
        <w:rPr>
          <w:rFonts w:asciiTheme="majorHAnsi" w:hAnsiTheme="majorHAnsi"/>
          <w:b/>
          <w:sz w:val="24"/>
          <w:szCs w:val="24"/>
          <w:lang w:val="it-IT"/>
        </w:rPr>
        <w:t xml:space="preserve">  </w:t>
      </w:r>
      <w:hyperlink r:id="rId8" w:history="1">
        <w:r w:rsidR="006C383C" w:rsidRPr="007B7250">
          <w:rPr>
            <w:rStyle w:val="Hyperlink"/>
            <w:rFonts w:asciiTheme="majorHAnsi" w:hAnsiTheme="majorHAnsi"/>
            <w:sz w:val="24"/>
            <w:szCs w:val="24"/>
          </w:rPr>
          <w:t>natashaagurung009@gmail.com</w:t>
        </w:r>
      </w:hyperlink>
    </w:p>
    <w:p w:rsidR="006C383C" w:rsidRDefault="006C383C" w:rsidP="006F3319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C383C" w:rsidRPr="00A21BE0" w:rsidRDefault="006C383C" w:rsidP="006F3319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it-IT"/>
        </w:rPr>
      </w:pPr>
    </w:p>
    <w:p w:rsidR="00025617" w:rsidRPr="00A21BE0" w:rsidRDefault="00025617" w:rsidP="006F3319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it-IT"/>
        </w:rPr>
      </w:pPr>
    </w:p>
    <w:p w:rsidR="006C383C" w:rsidRDefault="006C383C" w:rsidP="00022B19">
      <w:pPr>
        <w:spacing w:line="480" w:lineRule="auto"/>
        <w:rPr>
          <w:rFonts w:ascii="Times New Roman" w:hAnsi="Times New Roman"/>
          <w:lang w:val="it-IT"/>
        </w:rPr>
      </w:pPr>
    </w:p>
    <w:p w:rsidR="00F7056B" w:rsidRPr="00A737B0" w:rsidRDefault="006C383C" w:rsidP="00022B19">
      <w:pPr>
        <w:spacing w:line="480" w:lineRule="auto"/>
        <w:rPr>
          <w:rFonts w:ascii="Times New Roman" w:hAnsi="Times New Roman"/>
          <w:lang w:val="it-IT"/>
        </w:rPr>
      </w:pPr>
      <w:r w:rsidRPr="00B1723D">
        <w:rPr>
          <w:noProof/>
          <w:lang w:eastAsia="en-US"/>
        </w:rPr>
        <w:pict>
          <v:line id="Line 2" o:spid="_x0000_s1035" style="position:absolute;z-index:251657728;visibility:visible" from="-14.25pt,9.25pt" to="45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" strokeweight="4.5pt">
            <v:stroke linestyle="thickThin"/>
          </v:line>
        </w:pict>
      </w:r>
      <w:r w:rsidR="00B1723D" w:rsidRPr="00B1723D">
        <w:rPr>
          <w:noProof/>
          <w:lang w:eastAsia="en-US"/>
        </w:rPr>
        <w:pict>
          <v:rect id="Rectangle 3" o:spid="_x0000_s1026" style="position:absolute;margin-left:-.75pt;margin-top:26.25pt;width:465.75pt;height:19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" fillcolor="white [3212]" strokeweight="1.5pt">
            <v:textbox>
              <w:txbxContent>
                <w:p w:rsidR="00142969" w:rsidRPr="00946EDB" w:rsidRDefault="00CC739A" w:rsidP="00C70F15">
                  <w:pPr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CAREER </w:t>
                  </w:r>
                  <w:r w:rsidR="00142969" w:rsidRPr="00946EDB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OBJECTIVE</w:t>
                  </w:r>
                  <w:r w:rsidR="00142969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:</w:t>
                  </w:r>
                </w:p>
              </w:txbxContent>
            </v:textbox>
          </v:rect>
        </w:pict>
      </w:r>
    </w:p>
    <w:p w:rsidR="006C383C" w:rsidRDefault="006C383C" w:rsidP="001823A8">
      <w:pPr>
        <w:spacing w:after="0" w:line="240" w:lineRule="auto"/>
        <w:jc w:val="both"/>
        <w:rPr>
          <w:rFonts w:ascii="Times New Roman" w:hAnsi="Times New Roman"/>
          <w:lang w:val="it-IT"/>
        </w:rPr>
      </w:pPr>
    </w:p>
    <w:p w:rsidR="001C550E" w:rsidRDefault="001C550E" w:rsidP="00AF53BD">
      <w:pPr>
        <w:spacing w:after="0" w:line="360" w:lineRule="auto"/>
        <w:jc w:val="both"/>
        <w:rPr>
          <w:rFonts w:ascii="Times New Roman" w:hAnsi="Times New Roman"/>
          <w:lang w:val="it-IT"/>
        </w:rPr>
      </w:pPr>
    </w:p>
    <w:p w:rsidR="006C383C" w:rsidRDefault="006C383C" w:rsidP="00AF53BD">
      <w:pPr>
        <w:spacing w:after="0" w:line="360" w:lineRule="auto"/>
        <w:jc w:val="both"/>
        <w:rPr>
          <w:rFonts w:ascii="Times New Roman" w:hAnsi="Times New Roman"/>
          <w:lang w:val="it-IT"/>
        </w:rPr>
      </w:pPr>
    </w:p>
    <w:p w:rsidR="00F7056B" w:rsidRDefault="00D83723" w:rsidP="001823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work in a challenging environment that leads to personnel and </w:t>
      </w:r>
      <w:r w:rsidR="00A44FB4">
        <w:rPr>
          <w:rFonts w:ascii="Times New Roman" w:hAnsi="Times New Roman"/>
          <w:sz w:val="24"/>
          <w:szCs w:val="24"/>
        </w:rPr>
        <w:t xml:space="preserve">organizational </w:t>
      </w:r>
      <w:r w:rsidR="00A90394">
        <w:rPr>
          <w:rFonts w:ascii="Times New Roman" w:hAnsi="Times New Roman"/>
          <w:sz w:val="24"/>
          <w:szCs w:val="24"/>
        </w:rPr>
        <w:t>growth.</w:t>
      </w:r>
      <w:r w:rsidR="00A90394" w:rsidRPr="005E10BF">
        <w:rPr>
          <w:rFonts w:ascii="Times New Roman" w:hAnsi="Times New Roman"/>
          <w:sz w:val="24"/>
          <w:szCs w:val="24"/>
        </w:rPr>
        <w:t xml:space="preserve"> To</w:t>
      </w:r>
    </w:p>
    <w:p w:rsidR="005C2F70" w:rsidRDefault="00044064" w:rsidP="001823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E10BF">
        <w:rPr>
          <w:rFonts w:ascii="Times New Roman" w:hAnsi="Times New Roman"/>
          <w:sz w:val="24"/>
          <w:szCs w:val="24"/>
        </w:rPr>
        <w:t>Utilize</w:t>
      </w:r>
      <w:r w:rsidR="005E10BF" w:rsidRPr="005E10BF">
        <w:rPr>
          <w:rFonts w:ascii="Times New Roman" w:hAnsi="Times New Roman"/>
          <w:sz w:val="24"/>
          <w:szCs w:val="24"/>
        </w:rPr>
        <w:t xml:space="preserve"> my capabilities and inter personal skills for the benefi</w:t>
      </w:r>
      <w:r w:rsidR="00476F41">
        <w:rPr>
          <w:rFonts w:ascii="Times New Roman" w:hAnsi="Times New Roman"/>
          <w:sz w:val="24"/>
          <w:szCs w:val="24"/>
        </w:rPr>
        <w:t xml:space="preserve">t of the Company and Country as </w:t>
      </w:r>
      <w:r w:rsidR="00AF53BD">
        <w:rPr>
          <w:rFonts w:ascii="Times New Roman" w:hAnsi="Times New Roman"/>
          <w:sz w:val="24"/>
          <w:szCs w:val="24"/>
        </w:rPr>
        <w:t>a whole.</w:t>
      </w:r>
    </w:p>
    <w:p w:rsidR="006C383C" w:rsidRDefault="006C383C" w:rsidP="001823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B502E" w:rsidRDefault="00B1723D" w:rsidP="00646679">
      <w:pPr>
        <w:spacing w:line="240" w:lineRule="auto"/>
        <w:jc w:val="both"/>
      </w:pPr>
      <w:r w:rsidRPr="00B1723D">
        <w:rPr>
          <w:rFonts w:ascii="Times New Roman" w:hAnsi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0;margin-top:20pt;width:465pt;height:20.6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" fillcolor="white [3212]" strokeweight="1.5pt">
            <v:textbox>
              <w:txbxContent>
                <w:p w:rsidR="00142969" w:rsidRPr="005C2F70" w:rsidRDefault="00142969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PERSONAL PROFILE:</w:t>
                  </w:r>
                </w:p>
              </w:txbxContent>
            </v:textbox>
          </v:shape>
        </w:pict>
      </w:r>
    </w:p>
    <w:p w:rsidR="005C2F70" w:rsidRDefault="005C2F70" w:rsidP="005C2F70">
      <w:pPr>
        <w:pStyle w:val="NormalDS"/>
        <w:spacing w:after="0"/>
        <w:ind w:right="-360"/>
        <w:jc w:val="both"/>
        <w:rPr>
          <w:rFonts w:ascii="Calibri" w:eastAsia="Calibri" w:hAnsi="Calibri" w:cs="Times New Roman"/>
          <w:lang w:eastAsia="ja-JP"/>
        </w:rPr>
      </w:pPr>
    </w:p>
    <w:p w:rsidR="00AF53BD" w:rsidRDefault="00AF53BD" w:rsidP="00AF53BD">
      <w:pPr>
        <w:pStyle w:val="NormalDS"/>
        <w:spacing w:after="0" w:line="360" w:lineRule="auto"/>
        <w:ind w:right="-360"/>
        <w:jc w:val="both"/>
        <w:rPr>
          <w:rFonts w:ascii="Times New Roman" w:hAnsi="Times New Roman" w:cs="Times New Roman"/>
          <w:sz w:val="22"/>
          <w:szCs w:val="22"/>
        </w:rPr>
      </w:pPr>
    </w:p>
    <w:p w:rsidR="006C383C" w:rsidRDefault="006C383C" w:rsidP="006C383C">
      <w:pPr>
        <w:pStyle w:val="NormalDS"/>
        <w:spacing w:after="0"/>
        <w:ind w:right="-357"/>
        <w:jc w:val="both"/>
        <w:rPr>
          <w:rFonts w:ascii="Times New Roman" w:hAnsi="Times New Roman" w:cs="Times New Roman"/>
          <w:sz w:val="24"/>
          <w:szCs w:val="24"/>
        </w:rPr>
      </w:pPr>
    </w:p>
    <w:p w:rsidR="005C2F70" w:rsidRPr="00FA7894" w:rsidRDefault="005C2F70" w:rsidP="0065295E">
      <w:pPr>
        <w:pStyle w:val="NormalDS"/>
        <w:numPr>
          <w:ilvl w:val="0"/>
          <w:numId w:val="2"/>
        </w:numPr>
        <w:spacing w:after="0"/>
        <w:ind w:left="714" w:right="-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A7894">
        <w:rPr>
          <w:rFonts w:ascii="Times New Roman" w:hAnsi="Times New Roman" w:cs="Times New Roman"/>
          <w:sz w:val="24"/>
          <w:szCs w:val="24"/>
        </w:rPr>
        <w:t>Dedicated performer and optimistic towards my goals.</w:t>
      </w:r>
    </w:p>
    <w:p w:rsidR="005C2F70" w:rsidRPr="00FA7894" w:rsidRDefault="005C2F70" w:rsidP="0065295E">
      <w:pPr>
        <w:pStyle w:val="NormalDS"/>
        <w:numPr>
          <w:ilvl w:val="0"/>
          <w:numId w:val="2"/>
        </w:numPr>
        <w:spacing w:after="0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FA7894">
        <w:rPr>
          <w:rFonts w:ascii="Times New Roman" w:hAnsi="Times New Roman" w:cs="Times New Roman"/>
          <w:sz w:val="24"/>
          <w:szCs w:val="24"/>
        </w:rPr>
        <w:t>Hardworking and sincere towards my work.</w:t>
      </w:r>
    </w:p>
    <w:p w:rsidR="005C2F70" w:rsidRPr="00FA7894" w:rsidRDefault="005C2F70" w:rsidP="0065295E">
      <w:pPr>
        <w:pStyle w:val="NormalDS"/>
        <w:numPr>
          <w:ilvl w:val="0"/>
          <w:numId w:val="2"/>
        </w:numPr>
        <w:spacing w:after="0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FA7894">
        <w:rPr>
          <w:rFonts w:ascii="Times New Roman" w:hAnsi="Times New Roman" w:cs="Times New Roman"/>
          <w:sz w:val="24"/>
          <w:szCs w:val="24"/>
        </w:rPr>
        <w:t xml:space="preserve">Committed to my Work and Loyal to my Company. </w:t>
      </w:r>
    </w:p>
    <w:p w:rsidR="001C550E" w:rsidRPr="006C383C" w:rsidRDefault="005C2F70" w:rsidP="0065295E">
      <w:pPr>
        <w:pStyle w:val="NormalDS"/>
        <w:numPr>
          <w:ilvl w:val="0"/>
          <w:numId w:val="2"/>
        </w:numPr>
        <w:spacing w:after="0" w:line="600" w:lineRule="auto"/>
        <w:ind w:right="-360"/>
        <w:jc w:val="both"/>
        <w:rPr>
          <w:rFonts w:ascii="Times New Roman" w:hAnsi="Times New Roman" w:cs="Times New Roman"/>
          <w:sz w:val="22"/>
          <w:szCs w:val="22"/>
        </w:rPr>
      </w:pPr>
      <w:r w:rsidRPr="00FA7894">
        <w:rPr>
          <w:rFonts w:ascii="Times New Roman" w:hAnsi="Times New Roman" w:cs="Times New Roman"/>
          <w:sz w:val="24"/>
          <w:szCs w:val="24"/>
        </w:rPr>
        <w:t>Great flexibility of adjusting to different situations</w:t>
      </w:r>
      <w:r w:rsidR="00B16AF8">
        <w:rPr>
          <w:rFonts w:ascii="Times New Roman" w:hAnsi="Times New Roman" w:cs="Times New Roman"/>
          <w:sz w:val="24"/>
          <w:szCs w:val="24"/>
        </w:rPr>
        <w:t>.</w:t>
      </w:r>
    </w:p>
    <w:p w:rsidR="006C383C" w:rsidRDefault="006C383C" w:rsidP="006C383C">
      <w:pPr>
        <w:pStyle w:val="NormalDS"/>
        <w:spacing w:after="0" w:line="600" w:lineRule="auto"/>
        <w:ind w:left="720" w:right="-360"/>
        <w:jc w:val="both"/>
        <w:rPr>
          <w:rFonts w:ascii="Times New Roman" w:hAnsi="Times New Roman" w:cs="Times New Roman"/>
          <w:sz w:val="22"/>
          <w:szCs w:val="22"/>
        </w:rPr>
      </w:pPr>
    </w:p>
    <w:p w:rsidR="00F7056B" w:rsidRPr="001C550E" w:rsidRDefault="00B1723D" w:rsidP="00475A9C">
      <w:pPr>
        <w:pStyle w:val="NormalDS"/>
        <w:spacing w:after="0" w:line="600" w:lineRule="auto"/>
        <w:ind w:right="-360"/>
        <w:jc w:val="both"/>
        <w:rPr>
          <w:rFonts w:ascii="Times New Roman" w:hAnsi="Times New Roman" w:cs="Times New Roman"/>
          <w:sz w:val="22"/>
          <w:szCs w:val="22"/>
        </w:rPr>
      </w:pPr>
      <w:r w:rsidRPr="00B1723D">
        <w:rPr>
          <w:noProof/>
        </w:rPr>
        <w:pict>
          <v:rect id="Rectangle 4" o:spid="_x0000_s1028" style="position:absolute;left:0;text-align:left;margin-left:0;margin-top:2.9pt;width:465pt;height:19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" fillcolor="white [3212]" strokeweight="1.5pt">
            <v:textbox>
              <w:txbxContent>
                <w:p w:rsidR="00142969" w:rsidRPr="00946EDB" w:rsidRDefault="00142969" w:rsidP="00B16AF8">
                  <w:pPr>
                    <w:spacing w:line="480" w:lineRule="auto"/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946EDB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EDUCATIONAL DETAILS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:</w:t>
                  </w:r>
                </w:p>
              </w:txbxContent>
            </v:textbox>
          </v:rect>
        </w:pict>
      </w:r>
    </w:p>
    <w:p w:rsidR="006C383C" w:rsidRDefault="006C383C" w:rsidP="006C383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20B3C" w:rsidRPr="0044663E" w:rsidRDefault="00306C5A" w:rsidP="0065295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B.com pursuing </w:t>
      </w:r>
      <w:r w:rsidR="00075249">
        <w:rPr>
          <w:rFonts w:ascii="Times New Roman" w:hAnsi="Times New Roman"/>
          <w:sz w:val="24"/>
          <w:szCs w:val="24"/>
        </w:rPr>
        <w:t>with</w:t>
      </w:r>
      <w:r w:rsidR="00CD0C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aggregate </w:t>
      </w:r>
      <w:r w:rsidR="00EC3327">
        <w:rPr>
          <w:rFonts w:ascii="Times New Roman" w:hAnsi="Times New Roman"/>
          <w:sz w:val="24"/>
          <w:szCs w:val="24"/>
        </w:rPr>
        <w:t xml:space="preserve"> 65%</w:t>
      </w:r>
      <w:r w:rsidR="00DA6C50" w:rsidRPr="0044663E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D.U.</w:t>
      </w:r>
    </w:p>
    <w:p w:rsidR="0044663E" w:rsidRPr="0044663E" w:rsidRDefault="0044663E" w:rsidP="0065295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4663E">
        <w:rPr>
          <w:rFonts w:ascii="Times New Roman" w:hAnsi="Times New Roman"/>
          <w:sz w:val="24"/>
          <w:szCs w:val="24"/>
        </w:rPr>
        <w:t>12</w:t>
      </w:r>
      <w:r w:rsidRPr="0044663E">
        <w:rPr>
          <w:rFonts w:ascii="Times New Roman" w:hAnsi="Times New Roman"/>
          <w:sz w:val="24"/>
          <w:szCs w:val="24"/>
          <w:vertAlign w:val="superscript"/>
        </w:rPr>
        <w:t>th</w:t>
      </w:r>
      <w:r w:rsidR="00306C5A">
        <w:rPr>
          <w:rFonts w:ascii="Times New Roman" w:hAnsi="Times New Roman"/>
          <w:sz w:val="24"/>
          <w:szCs w:val="24"/>
        </w:rPr>
        <w:t xml:space="preserve"> with 77</w:t>
      </w:r>
      <w:r w:rsidR="00B52FF0">
        <w:rPr>
          <w:rFonts w:ascii="Times New Roman" w:hAnsi="Times New Roman"/>
          <w:sz w:val="24"/>
          <w:szCs w:val="24"/>
        </w:rPr>
        <w:t xml:space="preserve">% marks from </w:t>
      </w:r>
      <w:r w:rsidR="00306C5A">
        <w:rPr>
          <w:rFonts w:ascii="Times New Roman" w:hAnsi="Times New Roman"/>
          <w:sz w:val="24"/>
          <w:szCs w:val="24"/>
        </w:rPr>
        <w:t>CBSE</w:t>
      </w:r>
      <w:r w:rsidRPr="0044663E">
        <w:rPr>
          <w:rFonts w:ascii="Times New Roman" w:hAnsi="Times New Roman"/>
          <w:sz w:val="24"/>
          <w:szCs w:val="24"/>
        </w:rPr>
        <w:t>.</w:t>
      </w:r>
    </w:p>
    <w:p w:rsidR="00CD0CE3" w:rsidRPr="00CD0CE3" w:rsidRDefault="00CA4690" w:rsidP="0065295E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 w:rsidRPr="0044663E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>th with</w:t>
      </w:r>
      <w:r w:rsidR="00306C5A">
        <w:rPr>
          <w:rFonts w:ascii="Times New Roman" w:hAnsi="Times New Roman"/>
          <w:sz w:val="24"/>
          <w:szCs w:val="24"/>
        </w:rPr>
        <w:t xml:space="preserve"> 50</w:t>
      </w:r>
      <w:r w:rsidR="00B52FF0">
        <w:rPr>
          <w:rFonts w:ascii="Times New Roman" w:hAnsi="Times New Roman"/>
          <w:sz w:val="24"/>
          <w:szCs w:val="24"/>
        </w:rPr>
        <w:t xml:space="preserve">% marks </w:t>
      </w:r>
      <w:r w:rsidR="00306C5A">
        <w:rPr>
          <w:rFonts w:ascii="Times New Roman" w:hAnsi="Times New Roman"/>
          <w:sz w:val="24"/>
          <w:szCs w:val="24"/>
        </w:rPr>
        <w:t>from CBSE</w:t>
      </w:r>
      <w:r w:rsidR="0044663E" w:rsidRPr="0044663E">
        <w:rPr>
          <w:rFonts w:ascii="Times New Roman" w:hAnsi="Times New Roman"/>
          <w:sz w:val="24"/>
          <w:szCs w:val="24"/>
        </w:rPr>
        <w:t>.</w:t>
      </w:r>
    </w:p>
    <w:p w:rsidR="00CA4690" w:rsidRPr="00CA4690" w:rsidRDefault="00CD0CE3" w:rsidP="0065295E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management </w:t>
      </w:r>
    </w:p>
    <w:p w:rsidR="00CD0CE3" w:rsidRDefault="00CD0CE3" w:rsidP="0065295E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</w:t>
      </w:r>
      <w:r w:rsidRPr="00CD0CE3">
        <w:rPr>
          <w:rFonts w:ascii="Times New Roman" w:hAnsi="Times New Roman"/>
          <w:sz w:val="24"/>
          <w:szCs w:val="24"/>
        </w:rPr>
        <w:t>secretary</w:t>
      </w:r>
      <w:r>
        <w:rPr>
          <w:rFonts w:ascii="Times New Roman" w:hAnsi="Times New Roman"/>
          <w:sz w:val="24"/>
          <w:szCs w:val="24"/>
        </w:rPr>
        <w:t xml:space="preserve"> from Institute of company secretary</w:t>
      </w: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6C383C" w:rsidRPr="006C383C" w:rsidRDefault="006C383C" w:rsidP="006C383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BD740C" w:rsidRPr="00BD740C" w:rsidRDefault="00BD740C" w:rsidP="00BD740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BD740C" w:rsidRDefault="00B1723D" w:rsidP="00BD740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Rectangle 31" o:spid="_x0000_s1029" style="position:absolute;left:0;text-align:left;margin-left:-6.75pt;margin-top:9.65pt;width:479.25pt;height:24.6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" fillcolor="white [3212]" strokeweight="1.5pt">
            <v:textbox>
              <w:txbxContent>
                <w:p w:rsidR="00BD740C" w:rsidRPr="00946EDB" w:rsidRDefault="00202078" w:rsidP="00BD740C">
                  <w:pPr>
                    <w:spacing w:line="480" w:lineRule="auto"/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EXPERIENCE;</w:t>
                  </w:r>
                </w:p>
              </w:txbxContent>
            </v:textbox>
          </v:rect>
        </w:pict>
      </w:r>
    </w:p>
    <w:p w:rsidR="00BD740C" w:rsidRDefault="00BD740C" w:rsidP="00BD740C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BD740C" w:rsidRPr="008573C9" w:rsidRDefault="00BD740C" w:rsidP="008573C9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BD740C" w:rsidRDefault="00BD740C" w:rsidP="00BD740C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A72F6" w:rsidRPr="00FA72F6" w:rsidRDefault="00FA72F6" w:rsidP="00BD740C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573C9" w:rsidRPr="00FA72F6" w:rsidRDefault="00306C5A" w:rsidP="0065295E">
      <w:pPr>
        <w:numPr>
          <w:ilvl w:val="0"/>
          <w:numId w:val="3"/>
        </w:numPr>
        <w:spacing w:after="0" w:line="240" w:lineRule="auto"/>
        <w:rPr>
          <w:rFonts w:ascii="Franklin Gothic Demi" w:hAnsi="Franklin Gothic Demi" w:cs="Calibri"/>
          <w:b/>
          <w:sz w:val="22"/>
          <w:szCs w:val="22"/>
          <w:u w:val="single"/>
        </w:rPr>
      </w:pPr>
      <w:r w:rsidRPr="00FA72F6">
        <w:rPr>
          <w:rFonts w:ascii="Franklin Gothic Demi" w:hAnsi="Franklin Gothic Demi" w:cs="Calibri"/>
          <w:b/>
          <w:sz w:val="22"/>
          <w:szCs w:val="22"/>
          <w:u w:val="single"/>
        </w:rPr>
        <w:t>ARC MANPOWER PVT. LTD.</w:t>
      </w:r>
    </w:p>
    <w:tbl>
      <w:tblPr>
        <w:tblpPr w:leftFromText="180" w:rightFromText="180" w:vertAnchor="text" w:horzAnchor="margin" w:tblpY="37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51"/>
        <w:gridCol w:w="4371"/>
      </w:tblGrid>
      <w:tr w:rsidR="00FB18F4" w:rsidTr="006C383C">
        <w:trPr>
          <w:trHeight w:val="495"/>
        </w:trPr>
        <w:tc>
          <w:tcPr>
            <w:tcW w:w="4951" w:type="dxa"/>
            <w:shd w:val="clear" w:color="000000" w:fill="FFFFFF"/>
          </w:tcPr>
          <w:p w:rsidR="00FB18F4" w:rsidRDefault="00FB18F4" w:rsidP="00FB18F4">
            <w:r>
              <w:rPr>
                <w:rFonts w:cs="Calibri"/>
                <w:sz w:val="22"/>
                <w:szCs w:val="22"/>
              </w:rPr>
              <w:t>Project</w:t>
            </w:r>
          </w:p>
        </w:tc>
        <w:tc>
          <w:tcPr>
            <w:tcW w:w="4371" w:type="dxa"/>
            <w:shd w:val="clear" w:color="000000" w:fill="FFFFFF"/>
          </w:tcPr>
          <w:p w:rsidR="00FB18F4" w:rsidRPr="001F4730" w:rsidRDefault="00FB18F4" w:rsidP="00FB18F4">
            <w:pPr>
              <w:rPr>
                <w:sz w:val="24"/>
                <w:szCs w:val="24"/>
              </w:rPr>
            </w:pPr>
            <w:r w:rsidRPr="001F4730">
              <w:rPr>
                <w:sz w:val="24"/>
                <w:szCs w:val="24"/>
              </w:rPr>
              <w:t>ARC MANPOWER</w:t>
            </w:r>
          </w:p>
        </w:tc>
      </w:tr>
      <w:tr w:rsidR="00FB18F4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FB18F4" w:rsidRDefault="00FB18F4" w:rsidP="00FB18F4">
            <w:r>
              <w:rPr>
                <w:rFonts w:cs="Calibri"/>
                <w:sz w:val="22"/>
                <w:szCs w:val="22"/>
              </w:rPr>
              <w:t>Role</w:t>
            </w:r>
          </w:p>
        </w:tc>
        <w:tc>
          <w:tcPr>
            <w:tcW w:w="4371" w:type="dxa"/>
            <w:shd w:val="clear" w:color="000000" w:fill="FFFFFF"/>
          </w:tcPr>
          <w:p w:rsidR="00FB18F4" w:rsidRPr="00306C5A" w:rsidRDefault="00FB18F4" w:rsidP="00FB18F4">
            <w:pPr>
              <w:rPr>
                <w:sz w:val="24"/>
                <w:szCs w:val="24"/>
              </w:rPr>
            </w:pPr>
            <w:r w:rsidRPr="00306C5A">
              <w:rPr>
                <w:sz w:val="24"/>
                <w:szCs w:val="24"/>
              </w:rPr>
              <w:t>Business Development Executive</w:t>
            </w:r>
          </w:p>
        </w:tc>
      </w:tr>
      <w:tr w:rsidR="00FB18F4" w:rsidTr="006C383C">
        <w:trPr>
          <w:trHeight w:val="1320"/>
        </w:trPr>
        <w:tc>
          <w:tcPr>
            <w:tcW w:w="4951" w:type="dxa"/>
            <w:shd w:val="clear" w:color="000000" w:fill="FFFFFF"/>
          </w:tcPr>
          <w:p w:rsidR="00FB18F4" w:rsidRDefault="00FB18F4" w:rsidP="00FB18F4">
            <w:r>
              <w:rPr>
                <w:rFonts w:cs="Calibri"/>
                <w:sz w:val="22"/>
                <w:szCs w:val="22"/>
              </w:rPr>
              <w:t>Responsibility</w:t>
            </w:r>
          </w:p>
        </w:tc>
        <w:tc>
          <w:tcPr>
            <w:tcW w:w="4371" w:type="dxa"/>
            <w:shd w:val="clear" w:color="000000" w:fill="FFFFFF"/>
          </w:tcPr>
          <w:p w:rsidR="00FB18F4" w:rsidRDefault="00FB18F4" w:rsidP="00FB18F4">
            <w:pPr>
              <w:rPr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Coordinate with Client, </w:t>
            </w:r>
            <w:r>
              <w:rPr>
                <w:sz w:val="22"/>
                <w:szCs w:val="22"/>
              </w:rPr>
              <w:t>Client Acquisition &amp; Management, International Sales &amp; Marketing, and Team Management.</w:t>
            </w:r>
          </w:p>
          <w:p w:rsidR="006C383C" w:rsidRPr="00BA50AF" w:rsidRDefault="006C383C" w:rsidP="006529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 w:rsidRPr="00BA50AF">
              <w:rPr>
                <w:sz w:val="22"/>
                <w:szCs w:val="22"/>
              </w:rPr>
              <w:t>Developing new clients and building extended business relations with the existing clients.</w:t>
            </w:r>
          </w:p>
          <w:p w:rsidR="006C383C" w:rsidRPr="00BA50AF" w:rsidRDefault="006C383C" w:rsidP="0065295E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outlineLvl w:val="0"/>
              <w:rPr>
                <w:sz w:val="22"/>
                <w:szCs w:val="22"/>
              </w:rPr>
            </w:pPr>
            <w:r w:rsidRPr="00BA50AF">
              <w:rPr>
                <w:sz w:val="22"/>
                <w:szCs w:val="22"/>
              </w:rPr>
              <w:t xml:space="preserve">Expert in Business Development, </w:t>
            </w:r>
            <w:r>
              <w:rPr>
                <w:sz w:val="22"/>
                <w:szCs w:val="22"/>
              </w:rPr>
              <w:t xml:space="preserve">Client Acquisition, </w:t>
            </w:r>
            <w:r w:rsidRPr="00BA50AF">
              <w:rPr>
                <w:sz w:val="22"/>
                <w:szCs w:val="22"/>
              </w:rPr>
              <w:t>Key Accou</w:t>
            </w:r>
            <w:r>
              <w:rPr>
                <w:sz w:val="22"/>
                <w:szCs w:val="22"/>
              </w:rPr>
              <w:t>nt Management and E- Marketing</w:t>
            </w:r>
            <w:r w:rsidRPr="00BA50AF">
              <w:rPr>
                <w:sz w:val="22"/>
                <w:szCs w:val="22"/>
              </w:rPr>
              <w:t xml:space="preserve">. </w:t>
            </w:r>
          </w:p>
          <w:p w:rsidR="006C383C" w:rsidRPr="00BA50AF" w:rsidRDefault="006C383C" w:rsidP="0065295E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outlineLvl w:val="0"/>
              <w:rPr>
                <w:sz w:val="22"/>
                <w:szCs w:val="22"/>
              </w:rPr>
            </w:pPr>
            <w:r w:rsidRPr="00BA50AF">
              <w:rPr>
                <w:sz w:val="22"/>
                <w:szCs w:val="22"/>
              </w:rPr>
              <w:t>Preparing marketing material for the company service</w:t>
            </w:r>
            <w:r>
              <w:rPr>
                <w:sz w:val="22"/>
                <w:szCs w:val="22"/>
              </w:rPr>
              <w:t>s</w:t>
            </w:r>
            <w:r w:rsidRPr="00BA50AF">
              <w:rPr>
                <w:sz w:val="22"/>
                <w:szCs w:val="22"/>
              </w:rPr>
              <w:t xml:space="preserve"> like </w:t>
            </w:r>
            <w:r>
              <w:rPr>
                <w:sz w:val="22"/>
                <w:szCs w:val="22"/>
              </w:rPr>
              <w:t xml:space="preserve">E-mailers, brochures, templates etc. </w:t>
            </w:r>
            <w:r w:rsidRPr="00BA50AF">
              <w:rPr>
                <w:sz w:val="22"/>
                <w:szCs w:val="22"/>
              </w:rPr>
              <w:t xml:space="preserve">for effective </w:t>
            </w:r>
            <w:r>
              <w:rPr>
                <w:sz w:val="22"/>
                <w:szCs w:val="22"/>
              </w:rPr>
              <w:t>promotional and marketing activities.</w:t>
            </w:r>
          </w:p>
          <w:p w:rsidR="006C383C" w:rsidRDefault="006C383C" w:rsidP="0065295E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jc w:val="both"/>
              <w:outlineLvl w:val="0"/>
              <w:rPr>
                <w:sz w:val="22"/>
                <w:szCs w:val="22"/>
              </w:rPr>
            </w:pPr>
            <w:r w:rsidRPr="00BA50AF">
              <w:rPr>
                <w:sz w:val="22"/>
                <w:szCs w:val="22"/>
              </w:rPr>
              <w:t>Advertising of the services through different social media websites, professional websites and different web portals.</w:t>
            </w:r>
          </w:p>
          <w:p w:rsidR="006C383C" w:rsidRPr="008573C9" w:rsidRDefault="006C383C" w:rsidP="00FB18F4">
            <w:pPr>
              <w:rPr>
                <w:rFonts w:cs="Calibri"/>
                <w:sz w:val="22"/>
                <w:szCs w:val="22"/>
              </w:rPr>
            </w:pPr>
          </w:p>
        </w:tc>
      </w:tr>
      <w:tr w:rsidR="00FB18F4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FB18F4" w:rsidRDefault="00FB18F4" w:rsidP="00FB18F4">
            <w:r>
              <w:rPr>
                <w:rFonts w:cs="Calibri"/>
                <w:sz w:val="22"/>
                <w:szCs w:val="22"/>
              </w:rPr>
              <w:t>Duration</w:t>
            </w:r>
          </w:p>
        </w:tc>
        <w:tc>
          <w:tcPr>
            <w:tcW w:w="4371" w:type="dxa"/>
            <w:shd w:val="clear" w:color="000000" w:fill="FFFFFF"/>
          </w:tcPr>
          <w:p w:rsidR="00FB18F4" w:rsidRDefault="00FB18F4" w:rsidP="00FB18F4">
            <w:r>
              <w:rPr>
                <w:rFonts w:cs="Calibri"/>
                <w:sz w:val="22"/>
                <w:szCs w:val="22"/>
              </w:rPr>
              <w:t>March 2013 -2016</w:t>
            </w:r>
          </w:p>
        </w:tc>
      </w:tr>
    </w:tbl>
    <w:p w:rsidR="006C383C" w:rsidRPr="00DE5B2C" w:rsidRDefault="006C383C" w:rsidP="003B3E52">
      <w:pPr>
        <w:spacing w:after="40" w:line="36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C383C" w:rsidRPr="006C383C" w:rsidRDefault="006C383C" w:rsidP="006C383C">
      <w:pPr>
        <w:spacing w:after="0" w:line="240" w:lineRule="auto"/>
        <w:rPr>
          <w:rFonts w:asciiTheme="majorHAnsi" w:hAnsiTheme="majorHAnsi" w:cs="Calibri"/>
          <w:b/>
          <w:color w:val="auto"/>
          <w:sz w:val="22"/>
          <w:szCs w:val="22"/>
          <w:u w:val="single"/>
        </w:rPr>
      </w:pPr>
    </w:p>
    <w:p w:rsidR="006C383C" w:rsidRPr="006C383C" w:rsidRDefault="006C383C" w:rsidP="006C383C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Theme="majorHAnsi" w:hAnsiTheme="majorHAnsi" w:cs="Times New Roman"/>
          <w:b/>
          <w:color w:val="auto"/>
          <w:sz w:val="22"/>
          <w:szCs w:val="22"/>
          <w:u w:val="single"/>
        </w:rPr>
      </w:pPr>
      <w:r w:rsidRPr="006C383C">
        <w:rPr>
          <w:rFonts w:asciiTheme="majorHAnsi" w:hAnsiTheme="majorHAnsi" w:cs="Calibri"/>
          <w:b/>
          <w:color w:val="auto"/>
          <w:sz w:val="22"/>
          <w:szCs w:val="22"/>
          <w:u w:val="single"/>
        </w:rPr>
        <w:t>2. OASIS RESOURCES MANAGEMENT PVT. LTD.</w:t>
      </w:r>
    </w:p>
    <w:p w:rsidR="006C383C" w:rsidRPr="00FA72F6" w:rsidRDefault="006C383C" w:rsidP="006C383C">
      <w:pPr>
        <w:spacing w:after="0" w:line="240" w:lineRule="auto"/>
        <w:rPr>
          <w:rFonts w:ascii="Franklin Gothic Demi" w:hAnsi="Franklin Gothic Demi" w:cs="Calibri"/>
          <w:b/>
          <w:sz w:val="22"/>
          <w:szCs w:val="22"/>
          <w:u w:val="single"/>
        </w:rPr>
      </w:pPr>
    </w:p>
    <w:p w:rsidR="003B3E52" w:rsidRPr="008033CF" w:rsidRDefault="003B3E52" w:rsidP="008033CF">
      <w:pPr>
        <w:tabs>
          <w:tab w:val="left" w:pos="720"/>
        </w:tabs>
        <w:suppressAutoHyphens/>
        <w:spacing w:after="0" w:line="100" w:lineRule="atLeast"/>
        <w:ind w:left="360"/>
        <w:rPr>
          <w:rFonts w:ascii="Arial" w:hAnsi="Arial" w:cs="Arial"/>
          <w:bCs/>
          <w:sz w:val="22"/>
          <w:szCs w:val="22"/>
        </w:rPr>
      </w:pPr>
    </w:p>
    <w:p w:rsidR="00F9418E" w:rsidRPr="00CA4690" w:rsidRDefault="00B1723D" w:rsidP="006C383C">
      <w:pPr>
        <w:tabs>
          <w:tab w:val="left" w:pos="720"/>
        </w:tabs>
        <w:rPr>
          <w:rFonts w:asciiTheme="majorHAnsi" w:hAnsiTheme="majorHAnsi"/>
          <w:b/>
          <w:color w:val="auto"/>
          <w:sz w:val="24"/>
          <w:szCs w:val="24"/>
          <w:u w:val="single"/>
        </w:rPr>
      </w:pPr>
      <w:r w:rsidRPr="00B1723D">
        <w:rPr>
          <w:rFonts w:ascii="Arial" w:hAnsi="Arial" w:cs="Arial"/>
          <w:noProof/>
          <w:sz w:val="22"/>
          <w:szCs w:val="22"/>
          <w:lang w:eastAsia="en-US"/>
        </w:rPr>
        <w:pict>
          <v:shape id="Text Box 17" o:spid="_x0000_s1031" type="#_x0000_t202" style="position:absolute;margin-left:-6.75pt;margin-top:8pt;width:474pt;height:34.2pt;flip:x;z-index:251678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" fillcolor="white [3201]" strokeweight=".5pt">
            <v:textbox>
              <w:txbxContent>
                <w:p w:rsidR="00B95B10" w:rsidRPr="006C383C" w:rsidRDefault="006C383C" w:rsidP="00B95B10">
                  <w:pPr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B95B10" w:rsidRPr="006C383C">
                    <w:rPr>
                      <w:rFonts w:asciiTheme="majorHAnsi" w:hAnsiTheme="majorHAnsi" w:cs="Arial"/>
                      <w:b/>
                      <w:bCs/>
                      <w:sz w:val="24"/>
                      <w:szCs w:val="24"/>
                      <w:u w:val="single"/>
                    </w:rPr>
                    <w:t>JOB PROFILE:</w:t>
                  </w:r>
                </w:p>
                <w:p w:rsidR="00B95B10" w:rsidRDefault="00B95B10"/>
              </w:txbxContent>
            </v:textbox>
          </v:shape>
        </w:pict>
      </w:r>
      <w:r w:rsidR="006C383C">
        <w:rPr>
          <w:rFonts w:asciiTheme="majorHAnsi" w:hAnsiTheme="majorHAnsi"/>
          <w:b/>
          <w:color w:val="auto"/>
          <w:sz w:val="24"/>
          <w:szCs w:val="24"/>
          <w:u w:val="single"/>
        </w:rPr>
        <w:t xml:space="preserve"> </w:t>
      </w:r>
    </w:p>
    <w:p w:rsidR="00F9418E" w:rsidRPr="00CA4690" w:rsidRDefault="00F9418E" w:rsidP="00F9418E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953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51"/>
        <w:gridCol w:w="4585"/>
      </w:tblGrid>
      <w:tr w:rsidR="00F9418E" w:rsidRPr="00CA4690" w:rsidTr="006C383C">
        <w:trPr>
          <w:trHeight w:val="495"/>
        </w:trPr>
        <w:tc>
          <w:tcPr>
            <w:tcW w:w="4951" w:type="dxa"/>
            <w:shd w:val="clear" w:color="000000" w:fill="FFFFFF"/>
          </w:tcPr>
          <w:p w:rsidR="00A21BE0" w:rsidRDefault="00A21BE0" w:rsidP="00162470">
            <w:pPr>
              <w:rPr>
                <w:rFonts w:cs="Calibri"/>
                <w:color w:val="auto"/>
                <w:sz w:val="22"/>
                <w:szCs w:val="22"/>
              </w:rPr>
            </w:pPr>
          </w:p>
          <w:p w:rsidR="00F9418E" w:rsidRPr="00CA4690" w:rsidRDefault="00A21BE0" w:rsidP="00162470">
            <w:pPr>
              <w:rPr>
                <w:color w:val="auto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P</w:t>
            </w:r>
            <w:r w:rsidR="00F9418E" w:rsidRPr="00CA4690">
              <w:rPr>
                <w:rFonts w:cs="Calibri"/>
                <w:color w:val="auto"/>
                <w:sz w:val="22"/>
                <w:szCs w:val="22"/>
              </w:rPr>
              <w:t>roject</w:t>
            </w:r>
          </w:p>
        </w:tc>
        <w:tc>
          <w:tcPr>
            <w:tcW w:w="4585" w:type="dxa"/>
            <w:shd w:val="clear" w:color="000000" w:fill="FFFFFF"/>
          </w:tcPr>
          <w:p w:rsidR="00F9418E" w:rsidRPr="00CA4690" w:rsidRDefault="00F9418E" w:rsidP="00162470">
            <w:pPr>
              <w:pStyle w:val="NormalDS"/>
              <w:tabs>
                <w:tab w:val="left" w:pos="1095"/>
              </w:tabs>
              <w:spacing w:after="0" w:line="600" w:lineRule="auto"/>
              <w:ind w:right="-360"/>
              <w:jc w:val="both"/>
              <w:rPr>
                <w:rFonts w:ascii="Franklin Gothic Demi" w:hAnsi="Franklin Gothic Demi" w:cs="Calibri"/>
                <w:color w:val="auto"/>
                <w:sz w:val="22"/>
                <w:szCs w:val="22"/>
              </w:rPr>
            </w:pPr>
          </w:p>
          <w:p w:rsidR="00F9418E" w:rsidRPr="006C383C" w:rsidRDefault="00F9418E" w:rsidP="006C383C">
            <w:pPr>
              <w:pStyle w:val="NormalDS"/>
              <w:tabs>
                <w:tab w:val="left" w:pos="1095"/>
              </w:tabs>
              <w:spacing w:after="0" w:line="600" w:lineRule="auto"/>
              <w:ind w:right="-360"/>
              <w:jc w:val="both"/>
              <w:rPr>
                <w:rFonts w:asciiTheme="majorHAnsi" w:hAnsiTheme="majorHAnsi" w:cs="Times New Roman"/>
                <w:color w:val="auto"/>
                <w:sz w:val="22"/>
                <w:szCs w:val="22"/>
              </w:rPr>
            </w:pPr>
            <w:r w:rsidRPr="00A21BE0">
              <w:rPr>
                <w:rFonts w:asciiTheme="majorHAnsi" w:hAnsiTheme="majorHAnsi" w:cs="Calibri"/>
                <w:color w:val="auto"/>
                <w:sz w:val="22"/>
                <w:szCs w:val="22"/>
              </w:rPr>
              <w:t>OASIS RESOURCES MANAGEMENT PVT. LTD.</w:t>
            </w:r>
          </w:p>
        </w:tc>
      </w:tr>
      <w:tr w:rsidR="00F9418E" w:rsidRPr="00CA4690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F9418E" w:rsidRPr="006C383C" w:rsidRDefault="006C383C" w:rsidP="00162470">
            <w:pPr>
              <w:rPr>
                <w:rFonts w:cs="Calibri"/>
                <w:color w:val="auto"/>
                <w:sz w:val="22"/>
                <w:szCs w:val="22"/>
              </w:rPr>
            </w:pPr>
            <w:r w:rsidRPr="00CA4690">
              <w:rPr>
                <w:rFonts w:cs="Calibri"/>
                <w:color w:val="auto"/>
                <w:sz w:val="22"/>
                <w:szCs w:val="22"/>
              </w:rPr>
              <w:t>Role</w:t>
            </w:r>
          </w:p>
        </w:tc>
        <w:tc>
          <w:tcPr>
            <w:tcW w:w="4585" w:type="dxa"/>
            <w:shd w:val="clear" w:color="000000" w:fill="FFFFFF"/>
          </w:tcPr>
          <w:p w:rsidR="00F9418E" w:rsidRPr="00CA4690" w:rsidRDefault="00F9418E" w:rsidP="00B1221C">
            <w:pPr>
              <w:rPr>
                <w:color w:val="auto"/>
                <w:sz w:val="24"/>
                <w:szCs w:val="24"/>
              </w:rPr>
            </w:pPr>
            <w:r w:rsidRPr="00CA4690">
              <w:rPr>
                <w:color w:val="auto"/>
                <w:sz w:val="24"/>
                <w:szCs w:val="24"/>
              </w:rPr>
              <w:t xml:space="preserve"> </w:t>
            </w:r>
            <w:r w:rsidR="00B1221C" w:rsidRPr="00CA4690">
              <w:rPr>
                <w:color w:val="auto"/>
                <w:sz w:val="24"/>
                <w:szCs w:val="24"/>
              </w:rPr>
              <w:t xml:space="preserve">CLIENT RELATIONSHIP </w:t>
            </w:r>
            <w:r w:rsidRPr="00CA4690">
              <w:rPr>
                <w:color w:val="auto"/>
                <w:sz w:val="24"/>
                <w:szCs w:val="24"/>
              </w:rPr>
              <w:t>MANAGER</w:t>
            </w:r>
          </w:p>
        </w:tc>
      </w:tr>
      <w:tr w:rsidR="00F9418E" w:rsidRPr="00CA4690" w:rsidTr="006C383C">
        <w:trPr>
          <w:trHeight w:val="1320"/>
        </w:trPr>
        <w:tc>
          <w:tcPr>
            <w:tcW w:w="4951" w:type="dxa"/>
            <w:shd w:val="clear" w:color="000000" w:fill="FFFFFF"/>
          </w:tcPr>
          <w:p w:rsidR="00A21BE0" w:rsidRDefault="00A21BE0" w:rsidP="00162470">
            <w:pPr>
              <w:rPr>
                <w:rFonts w:cs="Calibri"/>
                <w:color w:val="auto"/>
                <w:sz w:val="22"/>
                <w:szCs w:val="22"/>
              </w:rPr>
            </w:pPr>
          </w:p>
          <w:p w:rsidR="00F9418E" w:rsidRPr="00CA4690" w:rsidRDefault="00F9418E" w:rsidP="00162470">
            <w:pPr>
              <w:rPr>
                <w:color w:val="auto"/>
              </w:rPr>
            </w:pPr>
            <w:r w:rsidRPr="00CA4690">
              <w:rPr>
                <w:rFonts w:cs="Calibri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4585" w:type="dxa"/>
            <w:shd w:val="clear" w:color="000000" w:fill="FFFFFF"/>
          </w:tcPr>
          <w:p w:rsidR="0028309D" w:rsidRPr="00CA4690" w:rsidRDefault="0028309D" w:rsidP="0028309D">
            <w:pPr>
              <w:shd w:val="clear" w:color="auto" w:fill="F2F2F2"/>
              <w:spacing w:before="45" w:after="45" w:line="285" w:lineRule="atLeast"/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</w:pPr>
          </w:p>
          <w:p w:rsidR="009D49E7" w:rsidRPr="00A21BE0" w:rsidRDefault="009D49E7" w:rsidP="0065295E">
            <w:pPr>
              <w:numPr>
                <w:ilvl w:val="0"/>
                <w:numId w:val="5"/>
              </w:numPr>
              <w:shd w:val="clear" w:color="auto" w:fill="F2F2F2"/>
              <w:spacing w:before="45" w:after="45" w:line="285" w:lineRule="atLeast"/>
              <w:ind w:left="240"/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</w:pPr>
            <w:r w:rsidRPr="00A21BE0"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  <w:t>Strong interpersonal skills and an ability to build rapport with clients.</w:t>
            </w:r>
          </w:p>
          <w:p w:rsidR="009D49E7" w:rsidRPr="00A21BE0" w:rsidRDefault="009D49E7" w:rsidP="0065295E">
            <w:pPr>
              <w:numPr>
                <w:ilvl w:val="0"/>
                <w:numId w:val="6"/>
              </w:numPr>
              <w:shd w:val="clear" w:color="auto" w:fill="F2F2F2"/>
              <w:spacing w:before="45" w:after="45" w:line="285" w:lineRule="atLeast"/>
              <w:ind w:left="240"/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</w:pPr>
            <w:r w:rsidRPr="00A21BE0"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  <w:t>Hardworking with a strong work ethic.</w:t>
            </w:r>
          </w:p>
          <w:p w:rsidR="009D49E7" w:rsidRPr="00A21BE0" w:rsidRDefault="009D49E7" w:rsidP="0065295E">
            <w:pPr>
              <w:numPr>
                <w:ilvl w:val="0"/>
                <w:numId w:val="5"/>
              </w:numPr>
              <w:shd w:val="clear" w:color="auto" w:fill="F2F2F2"/>
              <w:spacing w:before="45" w:after="45" w:line="285" w:lineRule="atLeast"/>
              <w:ind w:left="240"/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</w:pPr>
            <w:r w:rsidRPr="00A21BE0">
              <w:rPr>
                <w:rFonts w:asciiTheme="majorHAnsi" w:hAnsiTheme="majorHAnsi" w:cs="Arial"/>
                <w:color w:val="auto"/>
                <w:sz w:val="24"/>
                <w:szCs w:val="24"/>
                <w:shd w:val="clear" w:color="auto" w:fill="F2F2F2"/>
              </w:rPr>
              <w:t>Track record of managing client relationships.</w:t>
            </w:r>
          </w:p>
          <w:p w:rsidR="009D49E7" w:rsidRPr="00A21BE0" w:rsidRDefault="009D49E7" w:rsidP="0065295E">
            <w:pPr>
              <w:numPr>
                <w:ilvl w:val="0"/>
                <w:numId w:val="5"/>
              </w:numPr>
              <w:shd w:val="clear" w:color="auto" w:fill="F2F2F2"/>
              <w:spacing w:before="45" w:after="45" w:line="285" w:lineRule="atLeast"/>
              <w:ind w:left="240"/>
              <w:rPr>
                <w:rFonts w:asciiTheme="majorHAnsi" w:eastAsia="Times New Roman" w:hAnsiTheme="majorHAnsi" w:cs="Arial"/>
                <w:color w:val="auto"/>
                <w:sz w:val="24"/>
                <w:szCs w:val="24"/>
                <w:lang w:eastAsia="en-US"/>
              </w:rPr>
            </w:pPr>
            <w:r w:rsidRPr="00A21BE0">
              <w:rPr>
                <w:rFonts w:asciiTheme="majorHAnsi" w:hAnsiTheme="majorHAnsi" w:cs="Calibri"/>
                <w:color w:val="auto"/>
                <w:sz w:val="24"/>
                <w:szCs w:val="24"/>
              </w:rPr>
              <w:t>Strong  follow ups</w:t>
            </w:r>
          </w:p>
          <w:p w:rsidR="009D49E7" w:rsidRPr="00CA4690" w:rsidRDefault="009D49E7" w:rsidP="00BD69AD">
            <w:pPr>
              <w:shd w:val="clear" w:color="auto" w:fill="F2F2F2"/>
              <w:spacing w:before="45" w:after="45" w:line="285" w:lineRule="atLeast"/>
              <w:ind w:left="240"/>
              <w:rPr>
                <w:rFonts w:asciiTheme="majorHAnsi" w:hAnsiTheme="majorHAnsi" w:cs="Calibri"/>
                <w:color w:val="auto"/>
                <w:sz w:val="24"/>
                <w:szCs w:val="24"/>
              </w:rPr>
            </w:pPr>
          </w:p>
        </w:tc>
      </w:tr>
      <w:tr w:rsidR="00F9418E" w:rsidRPr="00CA4690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F9418E" w:rsidRPr="00CA4690" w:rsidRDefault="00F9418E" w:rsidP="00162470">
            <w:pPr>
              <w:rPr>
                <w:color w:val="auto"/>
              </w:rPr>
            </w:pPr>
            <w:r w:rsidRPr="00CA4690">
              <w:rPr>
                <w:rFonts w:cs="Calibri"/>
                <w:color w:val="auto"/>
                <w:sz w:val="22"/>
                <w:szCs w:val="22"/>
              </w:rPr>
              <w:t>Duration</w:t>
            </w:r>
          </w:p>
        </w:tc>
        <w:tc>
          <w:tcPr>
            <w:tcW w:w="4585" w:type="dxa"/>
            <w:shd w:val="clear" w:color="000000" w:fill="FFFFFF"/>
          </w:tcPr>
          <w:p w:rsidR="00F9418E" w:rsidRPr="00CA4690" w:rsidRDefault="00A90394" w:rsidP="0028309D">
            <w:pPr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1</w:t>
            </w:r>
            <w:r w:rsidR="0028309D" w:rsidRPr="00CA4690">
              <w:rPr>
                <w:rFonts w:asciiTheme="majorHAnsi" w:hAnsiTheme="majorHAnsi"/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SEPTEMBER</w:t>
            </w:r>
            <w:r w:rsidR="00823711" w:rsidRPr="00CA469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-2016 </w:t>
            </w:r>
            <w:r w:rsidR="0028309D" w:rsidRPr="00CA4690">
              <w:rPr>
                <w:rFonts w:asciiTheme="majorHAnsi" w:hAnsiTheme="majorHAnsi"/>
                <w:color w:val="auto"/>
                <w:sz w:val="24"/>
                <w:szCs w:val="24"/>
              </w:rPr>
              <w:t>-</w:t>
            </w:r>
            <w:r w:rsidR="00823711" w:rsidRPr="00CA469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28309D" w:rsidRPr="00CA4690">
              <w:rPr>
                <w:rFonts w:asciiTheme="majorHAnsi" w:hAnsiTheme="majorHAnsi"/>
                <w:color w:val="auto"/>
                <w:sz w:val="24"/>
                <w:szCs w:val="24"/>
              </w:rPr>
              <w:t>12 JANUARY</w:t>
            </w:r>
            <w:r w:rsidR="00823711" w:rsidRPr="00CA469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2017</w:t>
            </w:r>
          </w:p>
        </w:tc>
      </w:tr>
    </w:tbl>
    <w:p w:rsidR="00FA72F6" w:rsidRDefault="00FA72F6" w:rsidP="00770D03">
      <w:pPr>
        <w:pStyle w:val="NormalDS"/>
        <w:shd w:val="clear" w:color="auto" w:fill="FFFFFF" w:themeFill="background1"/>
        <w:tabs>
          <w:tab w:val="left" w:pos="1095"/>
        </w:tabs>
        <w:spacing w:after="0" w:line="600" w:lineRule="auto"/>
        <w:ind w:right="-360"/>
        <w:jc w:val="both"/>
        <w:rPr>
          <w:rFonts w:ascii="Times New Roman" w:hAnsi="Times New Roman" w:cs="Times New Roman"/>
          <w:sz w:val="22"/>
          <w:szCs w:val="22"/>
        </w:rPr>
      </w:pPr>
    </w:p>
    <w:p w:rsidR="006C383C" w:rsidRPr="006C383C" w:rsidRDefault="00A21BE0" w:rsidP="006C3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51" w:after="51" w:line="326" w:lineRule="atLeast"/>
        <w:rPr>
          <w:rFonts w:asciiTheme="majorHAnsi" w:eastAsia="Times New Roman" w:hAnsiTheme="majorHAnsi" w:cs="Arial"/>
          <w:b/>
          <w:bCs/>
          <w:color w:val="auto"/>
          <w:sz w:val="24"/>
          <w:szCs w:val="24"/>
          <w:lang w:eastAsia="en-US"/>
        </w:rPr>
      </w:pPr>
      <w:r w:rsidRPr="00A21BE0">
        <w:rPr>
          <w:rFonts w:asciiTheme="majorHAnsi" w:eastAsia="Times New Roman" w:hAnsiTheme="majorHAnsi" w:cs="Arial"/>
          <w:b/>
          <w:bCs/>
          <w:color w:val="auto"/>
          <w:sz w:val="24"/>
          <w:szCs w:val="24"/>
          <w:lang w:eastAsia="en-US"/>
        </w:rPr>
        <w:t>ACHIEVEMENTS</w:t>
      </w:r>
    </w:p>
    <w:p w:rsidR="006C383C" w:rsidRDefault="006C383C" w:rsidP="00FB18F4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Theme="majorHAnsi" w:hAnsiTheme="majorHAnsi" w:cs="Times New Roman"/>
          <w:bCs/>
          <w:color w:val="auto"/>
          <w:sz w:val="24"/>
          <w:szCs w:val="24"/>
        </w:rPr>
      </w:pPr>
    </w:p>
    <w:p w:rsidR="00BD69AD" w:rsidRDefault="00A21BE0" w:rsidP="00FB18F4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Theme="majorHAnsi" w:hAnsiTheme="majorHAnsi" w:cs="Times New Roman"/>
          <w:bCs/>
          <w:color w:val="auto"/>
          <w:sz w:val="24"/>
          <w:szCs w:val="24"/>
        </w:rPr>
      </w:pPr>
      <w:r w:rsidRPr="00A21BE0">
        <w:rPr>
          <w:rFonts w:asciiTheme="majorHAnsi" w:hAnsiTheme="majorHAnsi" w:cs="Times New Roman"/>
          <w:bCs/>
          <w:color w:val="auto"/>
          <w:sz w:val="24"/>
          <w:szCs w:val="24"/>
        </w:rPr>
        <w:t>Promotion after 3 months (achieved highest target</w:t>
      </w:r>
      <w:r w:rsidR="006C383C">
        <w:rPr>
          <w:rFonts w:asciiTheme="majorHAnsi" w:hAnsiTheme="majorHAnsi" w:cs="Times New Roman"/>
          <w:bCs/>
          <w:color w:val="auto"/>
          <w:sz w:val="24"/>
          <w:szCs w:val="24"/>
        </w:rPr>
        <w:t>)</w:t>
      </w:r>
    </w:p>
    <w:p w:rsidR="00D74A90" w:rsidRPr="00A21BE0" w:rsidRDefault="00D74A90" w:rsidP="00FB18F4">
      <w:pPr>
        <w:pStyle w:val="NormalDS"/>
        <w:tabs>
          <w:tab w:val="left" w:pos="1095"/>
        </w:tabs>
        <w:spacing w:after="0" w:line="600" w:lineRule="auto"/>
        <w:ind w:right="-360"/>
        <w:jc w:val="both"/>
        <w:rPr>
          <w:rFonts w:asciiTheme="majorHAnsi" w:hAnsiTheme="majorHAnsi" w:cs="Times New Roman"/>
          <w:bCs/>
          <w:color w:val="auto"/>
          <w:sz w:val="24"/>
          <w:szCs w:val="24"/>
        </w:rPr>
      </w:pPr>
    </w:p>
    <w:p w:rsidR="00FB18F4" w:rsidRPr="00A21BE0" w:rsidRDefault="00FB18F4" w:rsidP="00FB18F4">
      <w:pPr>
        <w:spacing w:after="0" w:line="240" w:lineRule="auto"/>
        <w:rPr>
          <w:rFonts w:asciiTheme="majorHAnsi" w:hAnsiTheme="majorHAnsi" w:cs="Calibri"/>
          <w:b/>
          <w:sz w:val="22"/>
          <w:szCs w:val="22"/>
          <w:u w:val="single"/>
        </w:rPr>
      </w:pPr>
      <w:r w:rsidRPr="00A21BE0">
        <w:rPr>
          <w:rFonts w:asciiTheme="majorHAnsi" w:hAnsiTheme="majorHAnsi" w:cs="Calibri"/>
          <w:b/>
          <w:sz w:val="22"/>
          <w:szCs w:val="22"/>
          <w:u w:val="single"/>
        </w:rPr>
        <w:t>3. ZOMATO MEDIA PVT LTD</w:t>
      </w:r>
    </w:p>
    <w:tbl>
      <w:tblPr>
        <w:tblpPr w:leftFromText="180" w:rightFromText="180" w:vertAnchor="text" w:horzAnchor="margin" w:tblpY="374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51"/>
        <w:gridCol w:w="4513"/>
      </w:tblGrid>
      <w:tr w:rsidR="00FB18F4" w:rsidTr="006C383C">
        <w:trPr>
          <w:trHeight w:val="495"/>
        </w:trPr>
        <w:tc>
          <w:tcPr>
            <w:tcW w:w="4951" w:type="dxa"/>
            <w:shd w:val="clear" w:color="000000" w:fill="FFFFFF"/>
          </w:tcPr>
          <w:p w:rsidR="00A21BE0" w:rsidRDefault="00A21BE0" w:rsidP="0067276A">
            <w:pPr>
              <w:rPr>
                <w:rFonts w:cs="Calibri"/>
                <w:sz w:val="22"/>
                <w:szCs w:val="22"/>
              </w:rPr>
            </w:pPr>
          </w:p>
          <w:p w:rsidR="00FB18F4" w:rsidRDefault="00FB18F4" w:rsidP="0067276A">
            <w:r>
              <w:rPr>
                <w:rFonts w:cs="Calibri"/>
                <w:sz w:val="22"/>
                <w:szCs w:val="22"/>
              </w:rPr>
              <w:t>Project</w:t>
            </w:r>
          </w:p>
        </w:tc>
        <w:tc>
          <w:tcPr>
            <w:tcW w:w="4513" w:type="dxa"/>
            <w:shd w:val="clear" w:color="000000" w:fill="FFFFFF"/>
          </w:tcPr>
          <w:p w:rsidR="00A21BE0" w:rsidRDefault="00A21BE0" w:rsidP="0067276A">
            <w:pPr>
              <w:rPr>
                <w:sz w:val="24"/>
                <w:szCs w:val="24"/>
              </w:rPr>
            </w:pPr>
          </w:p>
          <w:p w:rsidR="00FB18F4" w:rsidRPr="001F4730" w:rsidRDefault="00FB18F4" w:rsidP="00672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ZOMATO MEDIA PVT LTD</w:t>
            </w:r>
          </w:p>
        </w:tc>
      </w:tr>
      <w:tr w:rsidR="00FB18F4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A21BE0" w:rsidRDefault="00A21BE0" w:rsidP="0067276A">
            <w:pPr>
              <w:rPr>
                <w:rFonts w:cs="Calibri"/>
                <w:sz w:val="22"/>
                <w:szCs w:val="22"/>
              </w:rPr>
            </w:pPr>
          </w:p>
          <w:p w:rsidR="00FB18F4" w:rsidRDefault="00FB18F4" w:rsidP="0067276A">
            <w:r>
              <w:rPr>
                <w:rFonts w:cs="Calibri"/>
                <w:sz w:val="22"/>
                <w:szCs w:val="22"/>
              </w:rPr>
              <w:t>Role</w:t>
            </w:r>
          </w:p>
        </w:tc>
        <w:tc>
          <w:tcPr>
            <w:tcW w:w="4513" w:type="dxa"/>
            <w:shd w:val="clear" w:color="000000" w:fill="FFFFFF"/>
          </w:tcPr>
          <w:p w:rsidR="00A21BE0" w:rsidRDefault="00A21BE0" w:rsidP="00FB18F4">
            <w:pPr>
              <w:rPr>
                <w:sz w:val="24"/>
                <w:szCs w:val="24"/>
              </w:rPr>
            </w:pPr>
          </w:p>
          <w:p w:rsidR="00FB18F4" w:rsidRPr="00306C5A" w:rsidRDefault="00652BE4" w:rsidP="00FB1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(CUSTOMER DELIGHT)</w:t>
            </w:r>
          </w:p>
        </w:tc>
      </w:tr>
      <w:tr w:rsidR="00FB18F4" w:rsidTr="006C383C">
        <w:trPr>
          <w:trHeight w:val="1320"/>
        </w:trPr>
        <w:tc>
          <w:tcPr>
            <w:tcW w:w="4951" w:type="dxa"/>
            <w:shd w:val="clear" w:color="000000" w:fill="FFFFFF"/>
          </w:tcPr>
          <w:p w:rsidR="00652BE4" w:rsidRDefault="00652BE4" w:rsidP="0067276A">
            <w:pPr>
              <w:rPr>
                <w:rFonts w:cs="Calibri"/>
                <w:sz w:val="22"/>
                <w:szCs w:val="22"/>
              </w:rPr>
            </w:pPr>
          </w:p>
          <w:p w:rsidR="00FB18F4" w:rsidRDefault="00FB18F4" w:rsidP="0067276A">
            <w:r>
              <w:rPr>
                <w:rFonts w:cs="Calibri"/>
                <w:sz w:val="22"/>
                <w:szCs w:val="22"/>
              </w:rPr>
              <w:t>Responsibility</w:t>
            </w:r>
          </w:p>
        </w:tc>
        <w:tc>
          <w:tcPr>
            <w:tcW w:w="4513" w:type="dxa"/>
            <w:shd w:val="clear" w:color="000000" w:fill="FFFFFF"/>
          </w:tcPr>
          <w:p w:rsidR="00652BE4" w:rsidRDefault="00652BE4" w:rsidP="00652BE4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</w:t>
            </w:r>
          </w:p>
          <w:p w:rsidR="00652BE4" w:rsidRPr="00A21BE0" w:rsidRDefault="00652BE4" w:rsidP="00652BE4">
            <w:pPr>
              <w:rPr>
                <w:rFonts w:asciiTheme="majorHAnsi" w:hAnsiTheme="majorHAnsi" w:cs="Calibri"/>
                <w:sz w:val="22"/>
                <w:szCs w:val="22"/>
              </w:rPr>
            </w:pPr>
            <w:r w:rsidRPr="00A21BE0">
              <w:rPr>
                <w:rFonts w:asciiTheme="majorHAnsi" w:hAnsiTheme="majorHAnsi" w:cs="Calibri"/>
                <w:sz w:val="22"/>
                <w:szCs w:val="22"/>
              </w:rPr>
              <w:t>Well experience as Customer Service representative.</w:t>
            </w:r>
          </w:p>
          <w:p w:rsidR="00652BE4" w:rsidRPr="00A21BE0" w:rsidRDefault="00652BE4" w:rsidP="00652BE4">
            <w:pPr>
              <w:rPr>
                <w:rFonts w:asciiTheme="majorHAnsi" w:hAnsiTheme="majorHAnsi" w:cs="Calibri"/>
                <w:sz w:val="22"/>
                <w:szCs w:val="22"/>
              </w:rPr>
            </w:pPr>
            <w:r w:rsidRPr="00A21BE0">
              <w:rPr>
                <w:rFonts w:asciiTheme="majorHAnsi" w:hAnsiTheme="majorHAnsi" w:cs="Calibri"/>
                <w:sz w:val="22"/>
                <w:szCs w:val="22"/>
              </w:rPr>
              <w:t>-Excellent in cultivating and retaining the healthy relation with customers.</w:t>
            </w:r>
          </w:p>
          <w:p w:rsidR="00FB18F4" w:rsidRPr="00BD69AD" w:rsidRDefault="00652BE4" w:rsidP="00BD69AD">
            <w:pPr>
              <w:rPr>
                <w:rFonts w:asciiTheme="majorHAnsi" w:hAnsiTheme="majorHAnsi" w:cs="Calibri"/>
                <w:sz w:val="22"/>
                <w:szCs w:val="22"/>
              </w:rPr>
            </w:pPr>
            <w:r w:rsidRPr="00A21BE0">
              <w:rPr>
                <w:rFonts w:asciiTheme="majorHAnsi" w:hAnsiTheme="majorHAnsi" w:cs="Calibri"/>
                <w:sz w:val="22"/>
                <w:szCs w:val="22"/>
              </w:rPr>
              <w:t>-Experience to provide answers to inquiries of customers.</w:t>
            </w:r>
            <w:r w:rsidR="00BD69AD">
              <w:rPr>
                <w:rFonts w:asciiTheme="majorHAnsi" w:hAnsiTheme="majorHAnsi" w:cs="Calibri"/>
                <w:sz w:val="22"/>
                <w:szCs w:val="22"/>
              </w:rPr>
              <w:t>.</w:t>
            </w:r>
          </w:p>
        </w:tc>
      </w:tr>
      <w:tr w:rsidR="00FB18F4" w:rsidTr="006C383C">
        <w:trPr>
          <w:trHeight w:val="510"/>
        </w:trPr>
        <w:tc>
          <w:tcPr>
            <w:tcW w:w="4951" w:type="dxa"/>
            <w:shd w:val="clear" w:color="000000" w:fill="FFFFFF"/>
          </w:tcPr>
          <w:p w:rsidR="00FB18F4" w:rsidRDefault="00FB18F4" w:rsidP="0067276A">
            <w:r>
              <w:rPr>
                <w:rFonts w:cs="Calibri"/>
                <w:sz w:val="22"/>
                <w:szCs w:val="22"/>
              </w:rPr>
              <w:t>Duration</w:t>
            </w:r>
          </w:p>
        </w:tc>
        <w:tc>
          <w:tcPr>
            <w:tcW w:w="4513" w:type="dxa"/>
            <w:shd w:val="clear" w:color="000000" w:fill="FFFFFF"/>
          </w:tcPr>
          <w:p w:rsidR="00FB18F4" w:rsidRDefault="00652BE4" w:rsidP="0067276A">
            <w:r>
              <w:rPr>
                <w:rFonts w:cs="Calibri"/>
                <w:sz w:val="22"/>
                <w:szCs w:val="22"/>
              </w:rPr>
              <w:t>FEBRAURY ‘13- 8 –DEC 2017</w:t>
            </w:r>
          </w:p>
        </w:tc>
      </w:tr>
    </w:tbl>
    <w:p w:rsidR="00652BE4" w:rsidRDefault="00652BE4" w:rsidP="00652BE4">
      <w:pPr>
        <w:shd w:val="clear" w:color="auto" w:fill="F2F2F2"/>
        <w:spacing w:before="51" w:after="51" w:line="326" w:lineRule="atLeast"/>
        <w:rPr>
          <w:rFonts w:asciiTheme="majorHAnsi" w:eastAsia="Times New Roman" w:hAnsiTheme="majorHAnsi"/>
          <w:b/>
          <w:color w:val="auto"/>
          <w:sz w:val="24"/>
          <w:szCs w:val="24"/>
          <w:u w:val="single"/>
          <w:lang w:eastAsia="en-US"/>
        </w:rPr>
      </w:pPr>
    </w:p>
    <w:p w:rsidR="00BD69AD" w:rsidRDefault="00BD69AD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BD69AD" w:rsidRDefault="00BD69AD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BD69AD" w:rsidRDefault="00BD69AD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D74A90" w:rsidRDefault="00D74A90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D74A90" w:rsidRDefault="00D74A90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D74A90" w:rsidRDefault="00D74A90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BD69AD" w:rsidRDefault="00BD69AD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</w:p>
    <w:p w:rsidR="00BD69AD" w:rsidRPr="00BD69AD" w:rsidRDefault="00BD69AD" w:rsidP="00BD69AD">
      <w:pPr>
        <w:spacing w:after="0" w:line="240" w:lineRule="auto"/>
        <w:rPr>
          <w:rFonts w:asciiTheme="majorHAnsi" w:hAnsiTheme="majorHAnsi" w:cs="Calibri"/>
          <w:b/>
          <w:color w:val="auto"/>
          <w:sz w:val="28"/>
          <w:szCs w:val="28"/>
          <w:u w:val="single"/>
        </w:rPr>
      </w:pPr>
      <w:r w:rsidRPr="00BD69AD">
        <w:rPr>
          <w:rFonts w:asciiTheme="majorHAnsi" w:hAnsiTheme="majorHAnsi" w:cs="Calibri"/>
          <w:b/>
          <w:color w:val="auto"/>
          <w:sz w:val="28"/>
          <w:szCs w:val="28"/>
          <w:u w:val="single"/>
        </w:rPr>
        <w:t>4.Delhi School of Internet  Marketing</w:t>
      </w:r>
    </w:p>
    <w:tbl>
      <w:tblPr>
        <w:tblpPr w:leftFromText="180" w:rightFromText="180" w:vertAnchor="text" w:horzAnchor="margin" w:tblpY="37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951"/>
        <w:gridCol w:w="4371"/>
      </w:tblGrid>
      <w:tr w:rsidR="00BD69AD" w:rsidTr="00D74A90">
        <w:trPr>
          <w:trHeight w:val="495"/>
        </w:trPr>
        <w:tc>
          <w:tcPr>
            <w:tcW w:w="4951" w:type="dxa"/>
            <w:shd w:val="clear" w:color="000000" w:fill="FFFFFF"/>
          </w:tcPr>
          <w:p w:rsidR="00BD69AD" w:rsidRDefault="00BD69AD" w:rsidP="00390773">
            <w:pPr>
              <w:rPr>
                <w:rFonts w:cs="Calibri"/>
                <w:sz w:val="22"/>
                <w:szCs w:val="22"/>
              </w:rPr>
            </w:pPr>
          </w:p>
          <w:p w:rsidR="00BD69AD" w:rsidRDefault="00BD69AD" w:rsidP="00390773">
            <w:r>
              <w:rPr>
                <w:rFonts w:cs="Calibri"/>
                <w:sz w:val="22"/>
                <w:szCs w:val="22"/>
              </w:rPr>
              <w:t>Project</w:t>
            </w:r>
          </w:p>
        </w:tc>
        <w:tc>
          <w:tcPr>
            <w:tcW w:w="4371" w:type="dxa"/>
            <w:shd w:val="clear" w:color="000000" w:fill="FFFFFF"/>
          </w:tcPr>
          <w:p w:rsidR="00BD69AD" w:rsidRDefault="00BD69AD" w:rsidP="00390773">
            <w:pPr>
              <w:rPr>
                <w:sz w:val="24"/>
                <w:szCs w:val="24"/>
              </w:rPr>
            </w:pPr>
          </w:p>
          <w:p w:rsidR="00BD69AD" w:rsidRPr="001F4730" w:rsidRDefault="00BD69AD" w:rsidP="0039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School Of Internet Marketing</w:t>
            </w:r>
          </w:p>
        </w:tc>
      </w:tr>
      <w:tr w:rsidR="00BD69AD" w:rsidTr="00D74A90">
        <w:trPr>
          <w:trHeight w:val="510"/>
        </w:trPr>
        <w:tc>
          <w:tcPr>
            <w:tcW w:w="4951" w:type="dxa"/>
            <w:shd w:val="clear" w:color="000000" w:fill="FFFFFF"/>
          </w:tcPr>
          <w:p w:rsidR="00BD69AD" w:rsidRDefault="00BD69AD" w:rsidP="00390773">
            <w:pPr>
              <w:rPr>
                <w:rFonts w:cs="Calibri"/>
                <w:sz w:val="22"/>
                <w:szCs w:val="22"/>
              </w:rPr>
            </w:pPr>
          </w:p>
          <w:p w:rsidR="00BD69AD" w:rsidRDefault="00BD69AD" w:rsidP="00390773">
            <w:r>
              <w:rPr>
                <w:rFonts w:cs="Calibri"/>
                <w:sz w:val="22"/>
                <w:szCs w:val="22"/>
              </w:rPr>
              <w:t>Role</w:t>
            </w:r>
          </w:p>
        </w:tc>
        <w:tc>
          <w:tcPr>
            <w:tcW w:w="4371" w:type="dxa"/>
            <w:shd w:val="clear" w:color="000000" w:fill="FFFFFF"/>
          </w:tcPr>
          <w:p w:rsidR="00BD69AD" w:rsidRDefault="00BD69AD" w:rsidP="00390773">
            <w:pPr>
              <w:rPr>
                <w:sz w:val="24"/>
                <w:szCs w:val="24"/>
              </w:rPr>
            </w:pPr>
          </w:p>
          <w:p w:rsidR="00BD69AD" w:rsidRPr="00306C5A" w:rsidRDefault="00BD69AD" w:rsidP="00390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Relationship Manager</w:t>
            </w:r>
          </w:p>
        </w:tc>
      </w:tr>
      <w:tr w:rsidR="00BD69AD" w:rsidTr="00D74A90">
        <w:trPr>
          <w:trHeight w:val="1320"/>
        </w:trPr>
        <w:tc>
          <w:tcPr>
            <w:tcW w:w="4951" w:type="dxa"/>
            <w:shd w:val="clear" w:color="000000" w:fill="FFFFFF"/>
          </w:tcPr>
          <w:p w:rsidR="00BD69AD" w:rsidRDefault="00BD69AD" w:rsidP="00390773">
            <w:pPr>
              <w:rPr>
                <w:rFonts w:cs="Calibri"/>
                <w:sz w:val="22"/>
                <w:szCs w:val="22"/>
              </w:rPr>
            </w:pPr>
          </w:p>
          <w:p w:rsidR="00BD69AD" w:rsidRDefault="00BD69AD" w:rsidP="00390773">
            <w:r>
              <w:rPr>
                <w:rFonts w:cs="Calibri"/>
                <w:sz w:val="22"/>
                <w:szCs w:val="22"/>
              </w:rPr>
              <w:t>Responsibility</w:t>
            </w:r>
          </w:p>
        </w:tc>
        <w:tc>
          <w:tcPr>
            <w:tcW w:w="4371" w:type="dxa"/>
            <w:shd w:val="clear" w:color="000000" w:fill="FFFFFF"/>
          </w:tcPr>
          <w:p w:rsidR="00BD69AD" w:rsidRPr="00BD69AD" w:rsidRDefault="00BD69AD" w:rsidP="0065295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</w:pPr>
            <w:r w:rsidRPr="00BD69AD"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  <w:t>Building long-term relationships with key clients.</w:t>
            </w:r>
          </w:p>
          <w:p w:rsidR="00BD69AD" w:rsidRPr="00BD69AD" w:rsidRDefault="00BD69AD" w:rsidP="0065295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</w:pPr>
            <w:r w:rsidRPr="00BD69AD"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  <w:t>Addressing customer concerns and complaints.</w:t>
            </w:r>
          </w:p>
          <w:p w:rsidR="00BD69AD" w:rsidRPr="00BD69AD" w:rsidRDefault="00BD69AD" w:rsidP="0065295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</w:pPr>
            <w:r w:rsidRPr="00BD69AD">
              <w:rPr>
                <w:rFonts w:asciiTheme="majorHAnsi" w:eastAsia="Times New Roman" w:hAnsiTheme="majorHAnsi" w:cs="Helvetica"/>
                <w:color w:val="auto"/>
                <w:sz w:val="24"/>
                <w:szCs w:val="24"/>
                <w:lang w:eastAsia="en-US" w:bidi="hi-IN"/>
              </w:rPr>
              <w:t>Creating sales plans to generate revenue.</w:t>
            </w:r>
          </w:p>
        </w:tc>
      </w:tr>
      <w:tr w:rsidR="00BD69AD" w:rsidTr="00D74A90">
        <w:trPr>
          <w:trHeight w:val="510"/>
        </w:trPr>
        <w:tc>
          <w:tcPr>
            <w:tcW w:w="4951" w:type="dxa"/>
            <w:shd w:val="clear" w:color="000000" w:fill="FFFFFF"/>
          </w:tcPr>
          <w:p w:rsidR="00BD69AD" w:rsidRDefault="00BD69AD" w:rsidP="00390773">
            <w:r>
              <w:rPr>
                <w:rFonts w:cs="Calibri"/>
                <w:sz w:val="22"/>
                <w:szCs w:val="22"/>
              </w:rPr>
              <w:t>Duration</w:t>
            </w:r>
          </w:p>
        </w:tc>
        <w:tc>
          <w:tcPr>
            <w:tcW w:w="4371" w:type="dxa"/>
            <w:shd w:val="clear" w:color="000000" w:fill="FFFFFF"/>
          </w:tcPr>
          <w:p w:rsidR="00BD69AD" w:rsidRDefault="00BD69AD" w:rsidP="00390773">
            <w:r>
              <w:rPr>
                <w:rFonts w:cs="Calibri"/>
                <w:sz w:val="22"/>
                <w:szCs w:val="22"/>
              </w:rPr>
              <w:t>9March 2018-till today</w:t>
            </w:r>
          </w:p>
        </w:tc>
      </w:tr>
    </w:tbl>
    <w:p w:rsidR="00A21BE0" w:rsidRDefault="00A21BE0" w:rsidP="005F548A">
      <w:pPr>
        <w:spacing w:after="0" w:line="240" w:lineRule="auto"/>
        <w:jc w:val="both"/>
        <w:rPr>
          <w:rFonts w:asciiTheme="majorHAnsi" w:eastAsia="Times New Roman" w:hAnsiTheme="majorHAnsi" w:cs="Arial"/>
          <w:color w:val="auto"/>
          <w:sz w:val="24"/>
          <w:szCs w:val="24"/>
          <w:lang w:eastAsia="en-US"/>
        </w:rPr>
      </w:pPr>
    </w:p>
    <w:p w:rsidR="00D74A90" w:rsidRDefault="00D74A90" w:rsidP="005F54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66AD" w:rsidRDefault="00B1723D" w:rsidP="005F54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Rectangle 24" o:spid="_x0000_s1034" style="position:absolute;left:0;text-align:left;margin-left:-9.75pt;margin-top:6pt;width:473.25pt;height:19.1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" fillcolor="white [3212]" strokeweight="1.5pt">
            <v:textbox>
              <w:txbxContent>
                <w:p w:rsidR="00B16AF8" w:rsidRPr="00F35425" w:rsidRDefault="00B16AF8" w:rsidP="00B16AF8">
                  <w:pPr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PERSONAL DETAILS:</w:t>
                  </w:r>
                </w:p>
              </w:txbxContent>
            </v:textbox>
          </v:rect>
        </w:pict>
      </w:r>
    </w:p>
    <w:p w:rsidR="00D366AD" w:rsidRDefault="00D366AD" w:rsidP="005F54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2F6" w:rsidRDefault="00FA72F6" w:rsidP="005F54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66AD" w:rsidRDefault="00D366AD" w:rsidP="005F54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548A" w:rsidRPr="00E676A2" w:rsidRDefault="005F548A" w:rsidP="00B16A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76A2">
        <w:rPr>
          <w:rFonts w:ascii="Times New Roman" w:hAnsi="Times New Roman"/>
          <w:sz w:val="24"/>
          <w:szCs w:val="24"/>
        </w:rPr>
        <w:t>Date of Birth</w:t>
      </w:r>
      <w:r w:rsidRPr="00E676A2">
        <w:rPr>
          <w:rFonts w:ascii="Times New Roman" w:hAnsi="Times New Roman"/>
          <w:sz w:val="24"/>
          <w:szCs w:val="24"/>
        </w:rPr>
        <w:tab/>
      </w:r>
      <w:r w:rsidRPr="00E676A2">
        <w:rPr>
          <w:rFonts w:ascii="Times New Roman" w:hAnsi="Times New Roman"/>
          <w:sz w:val="24"/>
          <w:szCs w:val="24"/>
        </w:rPr>
        <w:tab/>
      </w:r>
      <w:r w:rsidRPr="00FA64E9">
        <w:rPr>
          <w:rFonts w:ascii="Times New Roman" w:hAnsi="Times New Roman"/>
          <w:b/>
          <w:bCs/>
          <w:sz w:val="24"/>
          <w:szCs w:val="24"/>
        </w:rPr>
        <w:t>:</w:t>
      </w:r>
      <w:r w:rsidR="00CD0C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033CF">
        <w:rPr>
          <w:rFonts w:ascii="Times New Roman" w:hAnsi="Times New Roman"/>
          <w:sz w:val="24"/>
          <w:szCs w:val="24"/>
        </w:rPr>
        <w:t>26</w:t>
      </w:r>
      <w:r w:rsidR="008033CF" w:rsidRPr="008033CF">
        <w:rPr>
          <w:rFonts w:ascii="Times New Roman" w:hAnsi="Times New Roman"/>
          <w:sz w:val="24"/>
          <w:szCs w:val="24"/>
          <w:vertAlign w:val="superscript"/>
        </w:rPr>
        <w:t>th</w:t>
      </w:r>
      <w:r w:rsidR="00CD0CE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A4067E">
        <w:rPr>
          <w:rFonts w:ascii="Times New Roman" w:hAnsi="Times New Roman"/>
          <w:sz w:val="24"/>
          <w:szCs w:val="24"/>
        </w:rPr>
        <w:t>June</w:t>
      </w:r>
      <w:r w:rsidR="008033CF">
        <w:rPr>
          <w:rFonts w:ascii="Times New Roman" w:hAnsi="Times New Roman"/>
          <w:sz w:val="24"/>
          <w:szCs w:val="24"/>
        </w:rPr>
        <w:t xml:space="preserve"> 1993</w:t>
      </w:r>
    </w:p>
    <w:p w:rsidR="005F548A" w:rsidRDefault="005F548A" w:rsidP="00B16A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64E9">
        <w:rPr>
          <w:rFonts w:ascii="Times New Roman" w:hAnsi="Times New Roman"/>
          <w:b/>
          <w:bCs/>
          <w:sz w:val="24"/>
          <w:szCs w:val="24"/>
        </w:rPr>
        <w:t>:</w:t>
      </w:r>
      <w:r w:rsidR="00CD0C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C739A">
        <w:rPr>
          <w:rFonts w:ascii="Times New Roman" w:hAnsi="Times New Roman"/>
          <w:sz w:val="24"/>
          <w:szCs w:val="24"/>
        </w:rPr>
        <w:t xml:space="preserve">Sh. </w:t>
      </w:r>
      <w:r w:rsidR="001F4730">
        <w:rPr>
          <w:rFonts w:ascii="Times New Roman" w:hAnsi="Times New Roman"/>
          <w:sz w:val="24"/>
          <w:szCs w:val="24"/>
        </w:rPr>
        <w:t>Vijay Gurung</w:t>
      </w:r>
    </w:p>
    <w:p w:rsidR="005F548A" w:rsidRDefault="006956CD" w:rsidP="00B16A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 w:rsidRPr="006956CD">
        <w:rPr>
          <w:rFonts w:ascii="Times New Roman" w:hAnsi="Times New Roman"/>
          <w:b/>
          <w:sz w:val="24"/>
          <w:szCs w:val="24"/>
        </w:rPr>
        <w:t>:</w:t>
      </w:r>
      <w:r w:rsidR="00A4067E">
        <w:rPr>
          <w:rFonts w:ascii="Times New Roman" w:hAnsi="Times New Roman"/>
          <w:b/>
          <w:sz w:val="24"/>
          <w:szCs w:val="24"/>
        </w:rPr>
        <w:t xml:space="preserve"> </w:t>
      </w:r>
      <w:r w:rsidR="00CD0CE3">
        <w:rPr>
          <w:rFonts w:ascii="Times New Roman" w:hAnsi="Times New Roman"/>
          <w:b/>
          <w:sz w:val="24"/>
          <w:szCs w:val="24"/>
        </w:rPr>
        <w:t xml:space="preserve"> </w:t>
      </w:r>
      <w:r w:rsidR="001F4730">
        <w:rPr>
          <w:rFonts w:ascii="Times New Roman" w:hAnsi="Times New Roman"/>
          <w:sz w:val="24"/>
          <w:szCs w:val="24"/>
        </w:rPr>
        <w:t>Mrs. Uma Gurung</w:t>
      </w:r>
    </w:p>
    <w:p w:rsidR="0062100B" w:rsidRDefault="0062100B" w:rsidP="008033CF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</w:t>
      </w:r>
      <w:r w:rsidR="005F548A" w:rsidRPr="00E676A2">
        <w:rPr>
          <w:rFonts w:ascii="Times New Roman" w:hAnsi="Times New Roman"/>
          <w:sz w:val="24"/>
          <w:szCs w:val="24"/>
        </w:rPr>
        <w:t>Address</w:t>
      </w:r>
      <w:r w:rsidR="005F548A" w:rsidRPr="00E676A2">
        <w:rPr>
          <w:rFonts w:ascii="Times New Roman" w:hAnsi="Times New Roman"/>
          <w:sz w:val="24"/>
          <w:szCs w:val="24"/>
        </w:rPr>
        <w:tab/>
      </w:r>
      <w:r w:rsidR="005F548A" w:rsidRPr="00FA64E9">
        <w:rPr>
          <w:rFonts w:ascii="Times New Roman" w:hAnsi="Times New Roman"/>
          <w:b/>
          <w:bCs/>
          <w:sz w:val="24"/>
          <w:szCs w:val="24"/>
        </w:rPr>
        <w:t>:</w:t>
      </w:r>
      <w:r w:rsidR="00A406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D0C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06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C3E7A">
        <w:rPr>
          <w:sz w:val="24"/>
          <w:szCs w:val="24"/>
        </w:rPr>
        <w:t xml:space="preserve">A- 596, SHASHTRI NAGAR, NEAR SHIV MANDIR, OPP PARK, NEW </w:t>
      </w:r>
      <w:r w:rsidR="00A4067E">
        <w:rPr>
          <w:sz w:val="24"/>
          <w:szCs w:val="24"/>
        </w:rPr>
        <w:t xml:space="preserve">           </w:t>
      </w:r>
      <w:r w:rsidR="00FC3E7A">
        <w:rPr>
          <w:sz w:val="24"/>
          <w:szCs w:val="24"/>
        </w:rPr>
        <w:t>DELHI</w:t>
      </w:r>
    </w:p>
    <w:p w:rsidR="005F548A" w:rsidRDefault="005F548A" w:rsidP="00B16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76A2">
        <w:rPr>
          <w:rFonts w:ascii="Times New Roman" w:hAnsi="Times New Roman"/>
          <w:sz w:val="24"/>
          <w:szCs w:val="24"/>
        </w:rPr>
        <w:t>Languages Known</w:t>
      </w:r>
      <w:r w:rsidRPr="00E676A2">
        <w:rPr>
          <w:rFonts w:ascii="Times New Roman" w:hAnsi="Times New Roman"/>
          <w:sz w:val="24"/>
          <w:szCs w:val="24"/>
        </w:rPr>
        <w:tab/>
      </w:r>
      <w:r w:rsidRPr="00FA64E9">
        <w:rPr>
          <w:rFonts w:ascii="Times New Roman" w:hAnsi="Times New Roman"/>
          <w:b/>
          <w:bCs/>
          <w:sz w:val="24"/>
          <w:szCs w:val="24"/>
        </w:rPr>
        <w:t>:</w:t>
      </w:r>
      <w:r w:rsidR="00CD0CE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English, Hindi</w:t>
      </w:r>
      <w:r w:rsidR="00CD0CE3">
        <w:rPr>
          <w:rFonts w:ascii="Times New Roman" w:hAnsi="Times New Roman"/>
          <w:sz w:val="24"/>
          <w:szCs w:val="24"/>
        </w:rPr>
        <w:t xml:space="preserve"> </w:t>
      </w:r>
      <w:r w:rsidR="006956CD">
        <w:rPr>
          <w:rFonts w:ascii="Times New Roman" w:hAnsi="Times New Roman"/>
          <w:sz w:val="24"/>
          <w:szCs w:val="24"/>
        </w:rPr>
        <w:t>,</w:t>
      </w:r>
      <w:r w:rsidR="00A4067E">
        <w:rPr>
          <w:rFonts w:ascii="Times New Roman" w:hAnsi="Times New Roman"/>
          <w:sz w:val="24"/>
          <w:szCs w:val="24"/>
        </w:rPr>
        <w:t xml:space="preserve"> </w:t>
      </w:r>
      <w:r w:rsidR="006956CD">
        <w:rPr>
          <w:rFonts w:ascii="Times New Roman" w:hAnsi="Times New Roman"/>
          <w:sz w:val="24"/>
          <w:szCs w:val="24"/>
        </w:rPr>
        <w:t>Punjabi</w:t>
      </w:r>
      <w:r w:rsidR="00CD0CE3">
        <w:rPr>
          <w:rFonts w:ascii="Times New Roman" w:hAnsi="Times New Roman"/>
          <w:sz w:val="24"/>
          <w:szCs w:val="24"/>
        </w:rPr>
        <w:t>, haryanvi</w:t>
      </w:r>
    </w:p>
    <w:p w:rsidR="005F548A" w:rsidRDefault="005F548A" w:rsidP="00B16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64E9">
        <w:rPr>
          <w:rFonts w:ascii="Times New Roman" w:hAnsi="Times New Roman"/>
          <w:b/>
          <w:bCs/>
          <w:sz w:val="24"/>
          <w:szCs w:val="24"/>
        </w:rPr>
        <w:t>:</w:t>
      </w:r>
      <w:r w:rsidR="00CD0CE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Indian</w:t>
      </w:r>
    </w:p>
    <w:p w:rsidR="00075249" w:rsidRDefault="007D7A4A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 w:rsidR="0017622D">
        <w:rPr>
          <w:rFonts w:ascii="Times New Roman" w:hAnsi="Times New Roman"/>
          <w:sz w:val="24"/>
          <w:szCs w:val="24"/>
        </w:rPr>
        <w:tab/>
      </w:r>
      <w:r w:rsidR="0017622D">
        <w:rPr>
          <w:rFonts w:ascii="Times New Roman" w:hAnsi="Times New Roman"/>
          <w:b/>
          <w:sz w:val="24"/>
          <w:szCs w:val="24"/>
        </w:rPr>
        <w:tab/>
      </w:r>
      <w:r w:rsidR="009B4B19" w:rsidRPr="009B4B19">
        <w:rPr>
          <w:rFonts w:ascii="Times New Roman" w:hAnsi="Times New Roman"/>
          <w:b/>
          <w:sz w:val="24"/>
          <w:szCs w:val="24"/>
        </w:rPr>
        <w:t>:</w:t>
      </w:r>
      <w:r w:rsidR="00CD0CE3">
        <w:rPr>
          <w:rFonts w:ascii="Times New Roman" w:hAnsi="Times New Roman"/>
          <w:b/>
          <w:sz w:val="24"/>
          <w:szCs w:val="24"/>
        </w:rPr>
        <w:t xml:space="preserve"> </w:t>
      </w:r>
      <w:r w:rsidR="00646679">
        <w:rPr>
          <w:rFonts w:ascii="Times New Roman" w:hAnsi="Times New Roman"/>
          <w:sz w:val="24"/>
          <w:szCs w:val="24"/>
        </w:rPr>
        <w:t>Single</w:t>
      </w:r>
    </w:p>
    <w:p w:rsidR="00FA72F6" w:rsidRDefault="00FA72F6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A72F6" w:rsidRDefault="00FA72F6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A72F6" w:rsidRDefault="00FA72F6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A72F6" w:rsidRDefault="00FA72F6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F4730" w:rsidRDefault="001F4730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9729C" w:rsidRDefault="005C2F70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73C70">
        <w:rPr>
          <w:rFonts w:ascii="Times New Roman" w:hAnsi="Times New Roman"/>
          <w:sz w:val="24"/>
          <w:szCs w:val="24"/>
        </w:rPr>
        <w:t>All the details given above are true to</w:t>
      </w:r>
      <w:r w:rsidR="00BD08C1" w:rsidRPr="00F73C70">
        <w:rPr>
          <w:rFonts w:ascii="Times New Roman" w:hAnsi="Times New Roman"/>
          <w:sz w:val="24"/>
          <w:szCs w:val="24"/>
        </w:rPr>
        <w:t xml:space="preserve"> the best of my knowledge.</w:t>
      </w:r>
    </w:p>
    <w:p w:rsidR="00FA72F6" w:rsidRPr="00F73C70" w:rsidRDefault="00FA72F6" w:rsidP="000752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D08C1" w:rsidRPr="00BD08C1" w:rsidRDefault="00BD08C1" w:rsidP="00646679">
      <w:pPr>
        <w:tabs>
          <w:tab w:val="left" w:pos="6208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BD08C1">
        <w:rPr>
          <w:rFonts w:ascii="Times New Roman" w:hAnsi="Times New Roman"/>
          <w:b/>
          <w:sz w:val="24"/>
          <w:szCs w:val="24"/>
        </w:rPr>
        <w:t>Place :</w:t>
      </w:r>
    </w:p>
    <w:p w:rsidR="00BD08C1" w:rsidRPr="00646679" w:rsidRDefault="00F7056B" w:rsidP="00D74A90">
      <w:pPr>
        <w:jc w:val="both"/>
        <w:rPr>
          <w:rFonts w:ascii="Times New Roman" w:hAnsi="Times New Roman"/>
          <w:sz w:val="22"/>
          <w:szCs w:val="22"/>
          <w:lang w:val="en-GB"/>
        </w:rPr>
      </w:pPr>
      <w:r w:rsidRPr="00BD08C1">
        <w:rPr>
          <w:rFonts w:ascii="Times New Roman" w:hAnsi="Times New Roman"/>
          <w:b/>
          <w:sz w:val="24"/>
          <w:szCs w:val="24"/>
          <w:lang w:val="en-GB"/>
        </w:rPr>
        <w:t>Date</w:t>
      </w:r>
      <w:r w:rsidR="00BD08C1" w:rsidRPr="00BD08C1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1F4730">
        <w:rPr>
          <w:rFonts w:ascii="Times New Roman" w:hAnsi="Times New Roman"/>
          <w:b/>
          <w:sz w:val="24"/>
          <w:szCs w:val="24"/>
          <w:lang w:val="en-GB"/>
        </w:rPr>
        <w:t>{ NATASHA GURUNG</w:t>
      </w:r>
      <w:r w:rsidR="00EC3327">
        <w:rPr>
          <w:rFonts w:ascii="Times New Roman" w:hAnsi="Times New Roman"/>
          <w:b/>
          <w:sz w:val="24"/>
          <w:szCs w:val="24"/>
          <w:lang w:val="en-GB"/>
        </w:rPr>
        <w:t>}</w:t>
      </w:r>
      <w:r w:rsidR="009F52D8">
        <w:rPr>
          <w:rFonts w:ascii="Times New Roman" w:hAnsi="Times New Roman"/>
          <w:sz w:val="22"/>
          <w:szCs w:val="22"/>
          <w:lang w:val="en-GB"/>
        </w:rPr>
        <w:tab/>
      </w:r>
      <w:r w:rsidR="00A21BE0">
        <w:rPr>
          <w:rFonts w:ascii="Times New Roman" w:hAnsi="Times New Roman"/>
          <w:sz w:val="22"/>
          <w:szCs w:val="22"/>
          <w:lang w:val="en-GB"/>
        </w:rPr>
        <w:t>9643851191</w:t>
      </w:r>
      <w:r w:rsidR="009F52D8">
        <w:rPr>
          <w:rFonts w:ascii="Times New Roman" w:hAnsi="Times New Roman"/>
          <w:sz w:val="22"/>
          <w:szCs w:val="22"/>
          <w:lang w:val="en-GB"/>
        </w:rPr>
        <w:tab/>
      </w:r>
      <w:r w:rsidR="009F52D8">
        <w:rPr>
          <w:rFonts w:ascii="Times New Roman" w:hAnsi="Times New Roman"/>
          <w:sz w:val="22"/>
          <w:szCs w:val="22"/>
          <w:lang w:val="en-GB"/>
        </w:rPr>
        <w:tab/>
      </w:r>
    </w:p>
    <w:sectPr w:rsidR="00BD08C1" w:rsidRPr="00646679" w:rsidSect="00022B19">
      <w:pgSz w:w="11907" w:h="16839" w:code="9"/>
      <w:pgMar w:top="108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95E" w:rsidRDefault="0065295E" w:rsidP="00075249">
      <w:pPr>
        <w:spacing w:after="0" w:line="240" w:lineRule="auto"/>
      </w:pPr>
      <w:r>
        <w:separator/>
      </w:r>
    </w:p>
  </w:endnote>
  <w:endnote w:type="continuationSeparator" w:id="1">
    <w:p w:rsidR="0065295E" w:rsidRDefault="0065295E" w:rsidP="0007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95E" w:rsidRDefault="0065295E" w:rsidP="00075249">
      <w:pPr>
        <w:spacing w:after="0" w:line="240" w:lineRule="auto"/>
      </w:pPr>
      <w:r>
        <w:separator/>
      </w:r>
    </w:p>
  </w:footnote>
  <w:footnote w:type="continuationSeparator" w:id="1">
    <w:p w:rsidR="0065295E" w:rsidRDefault="0065295E" w:rsidP="00075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411AFCD0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642C99"/>
    <w:multiLevelType w:val="multilevel"/>
    <w:tmpl w:val="706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62370"/>
    <w:multiLevelType w:val="hybridMultilevel"/>
    <w:tmpl w:val="7226A7D2"/>
    <w:lvl w:ilvl="0" w:tplc="242AA732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62687"/>
    <w:multiLevelType w:val="hybridMultilevel"/>
    <w:tmpl w:val="69FECCCE"/>
    <w:lvl w:ilvl="0" w:tplc="93D86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0030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525B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76A6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222E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3A19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5680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7A4C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4626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6E3735"/>
    <w:multiLevelType w:val="multilevel"/>
    <w:tmpl w:val="3940D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68FF464E"/>
    <w:multiLevelType w:val="hybridMultilevel"/>
    <w:tmpl w:val="C1BCD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FF5CA0"/>
    <w:multiLevelType w:val="hybridMultilevel"/>
    <w:tmpl w:val="ADE82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668E"/>
    <w:multiLevelType w:val="hybridMultilevel"/>
    <w:tmpl w:val="F2FEB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9F3"/>
    <w:rsid w:val="00002C1F"/>
    <w:rsid w:val="00003C78"/>
    <w:rsid w:val="00010D74"/>
    <w:rsid w:val="00014AB7"/>
    <w:rsid w:val="00022B19"/>
    <w:rsid w:val="00025617"/>
    <w:rsid w:val="0002611D"/>
    <w:rsid w:val="000377F5"/>
    <w:rsid w:val="00043CCC"/>
    <w:rsid w:val="00044064"/>
    <w:rsid w:val="000517EA"/>
    <w:rsid w:val="0005468C"/>
    <w:rsid w:val="00055219"/>
    <w:rsid w:val="00066388"/>
    <w:rsid w:val="00067C42"/>
    <w:rsid w:val="00072766"/>
    <w:rsid w:val="00075249"/>
    <w:rsid w:val="000865E5"/>
    <w:rsid w:val="00086895"/>
    <w:rsid w:val="0009178A"/>
    <w:rsid w:val="0009395D"/>
    <w:rsid w:val="000A2A60"/>
    <w:rsid w:val="000B5BD0"/>
    <w:rsid w:val="000C146D"/>
    <w:rsid w:val="000F294C"/>
    <w:rsid w:val="000F5E63"/>
    <w:rsid w:val="0010158E"/>
    <w:rsid w:val="00110045"/>
    <w:rsid w:val="0011795F"/>
    <w:rsid w:val="00123033"/>
    <w:rsid w:val="0012525A"/>
    <w:rsid w:val="00142969"/>
    <w:rsid w:val="0014690C"/>
    <w:rsid w:val="00147663"/>
    <w:rsid w:val="0017622D"/>
    <w:rsid w:val="001823A8"/>
    <w:rsid w:val="0018724F"/>
    <w:rsid w:val="00195325"/>
    <w:rsid w:val="00196DEF"/>
    <w:rsid w:val="001C4123"/>
    <w:rsid w:val="001C550E"/>
    <w:rsid w:val="001E6524"/>
    <w:rsid w:val="001F04D4"/>
    <w:rsid w:val="001F1467"/>
    <w:rsid w:val="001F4730"/>
    <w:rsid w:val="001F69B7"/>
    <w:rsid w:val="0020029B"/>
    <w:rsid w:val="00202078"/>
    <w:rsid w:val="00231842"/>
    <w:rsid w:val="002319AA"/>
    <w:rsid w:val="00232A10"/>
    <w:rsid w:val="002340A0"/>
    <w:rsid w:val="00237B7E"/>
    <w:rsid w:val="0024323B"/>
    <w:rsid w:val="002432EF"/>
    <w:rsid w:val="00244EE8"/>
    <w:rsid w:val="00257126"/>
    <w:rsid w:val="00270803"/>
    <w:rsid w:val="0028309D"/>
    <w:rsid w:val="00283F5C"/>
    <w:rsid w:val="00285FE3"/>
    <w:rsid w:val="002B6605"/>
    <w:rsid w:val="002C1350"/>
    <w:rsid w:val="002C1AAE"/>
    <w:rsid w:val="002D4A67"/>
    <w:rsid w:val="002E0712"/>
    <w:rsid w:val="002F6D66"/>
    <w:rsid w:val="00306C5A"/>
    <w:rsid w:val="00313B05"/>
    <w:rsid w:val="003168F8"/>
    <w:rsid w:val="00334F55"/>
    <w:rsid w:val="0034317A"/>
    <w:rsid w:val="0035173B"/>
    <w:rsid w:val="00352AA1"/>
    <w:rsid w:val="00362577"/>
    <w:rsid w:val="0036542B"/>
    <w:rsid w:val="003746A0"/>
    <w:rsid w:val="003B3E52"/>
    <w:rsid w:val="003B7C34"/>
    <w:rsid w:val="003C3DB8"/>
    <w:rsid w:val="003C7186"/>
    <w:rsid w:val="003C7FAE"/>
    <w:rsid w:val="003E3CB9"/>
    <w:rsid w:val="003E4253"/>
    <w:rsid w:val="003E6FF7"/>
    <w:rsid w:val="003F7009"/>
    <w:rsid w:val="00412DD5"/>
    <w:rsid w:val="00420983"/>
    <w:rsid w:val="00421181"/>
    <w:rsid w:val="00424DB4"/>
    <w:rsid w:val="00436EFE"/>
    <w:rsid w:val="00441BFC"/>
    <w:rsid w:val="0044663E"/>
    <w:rsid w:val="0045074F"/>
    <w:rsid w:val="00455F1F"/>
    <w:rsid w:val="00461D37"/>
    <w:rsid w:val="00462C70"/>
    <w:rsid w:val="00475A9C"/>
    <w:rsid w:val="00476F41"/>
    <w:rsid w:val="00482924"/>
    <w:rsid w:val="00492431"/>
    <w:rsid w:val="0049393B"/>
    <w:rsid w:val="00494904"/>
    <w:rsid w:val="004954B1"/>
    <w:rsid w:val="004B4E86"/>
    <w:rsid w:val="004C031E"/>
    <w:rsid w:val="004C3162"/>
    <w:rsid w:val="004C5321"/>
    <w:rsid w:val="004D3B62"/>
    <w:rsid w:val="004D493A"/>
    <w:rsid w:val="004D4AEB"/>
    <w:rsid w:val="004D5AA6"/>
    <w:rsid w:val="004D75F0"/>
    <w:rsid w:val="004E1410"/>
    <w:rsid w:val="004E3913"/>
    <w:rsid w:val="004E57DB"/>
    <w:rsid w:val="004F7105"/>
    <w:rsid w:val="004F751D"/>
    <w:rsid w:val="00503FE4"/>
    <w:rsid w:val="00506C26"/>
    <w:rsid w:val="005105C7"/>
    <w:rsid w:val="00510C16"/>
    <w:rsid w:val="00511F04"/>
    <w:rsid w:val="00537CB9"/>
    <w:rsid w:val="005848A5"/>
    <w:rsid w:val="00591FF9"/>
    <w:rsid w:val="00592018"/>
    <w:rsid w:val="0059604F"/>
    <w:rsid w:val="005A1A8D"/>
    <w:rsid w:val="005C292F"/>
    <w:rsid w:val="005C2F70"/>
    <w:rsid w:val="005C4565"/>
    <w:rsid w:val="005D7671"/>
    <w:rsid w:val="005D783D"/>
    <w:rsid w:val="005D7B11"/>
    <w:rsid w:val="005E094B"/>
    <w:rsid w:val="005E10BF"/>
    <w:rsid w:val="005E72FD"/>
    <w:rsid w:val="005F16FC"/>
    <w:rsid w:val="005F548A"/>
    <w:rsid w:val="005F6B44"/>
    <w:rsid w:val="00600524"/>
    <w:rsid w:val="0062100B"/>
    <w:rsid w:val="006214E6"/>
    <w:rsid w:val="006278B7"/>
    <w:rsid w:val="00635C9D"/>
    <w:rsid w:val="00637C71"/>
    <w:rsid w:val="00642F46"/>
    <w:rsid w:val="006438A9"/>
    <w:rsid w:val="00646679"/>
    <w:rsid w:val="0065295E"/>
    <w:rsid w:val="00652AD4"/>
    <w:rsid w:val="00652BE4"/>
    <w:rsid w:val="00670432"/>
    <w:rsid w:val="006764FF"/>
    <w:rsid w:val="0068481B"/>
    <w:rsid w:val="00685AA3"/>
    <w:rsid w:val="0068695C"/>
    <w:rsid w:val="00693C4B"/>
    <w:rsid w:val="006956CD"/>
    <w:rsid w:val="0069756E"/>
    <w:rsid w:val="006A021C"/>
    <w:rsid w:val="006A330F"/>
    <w:rsid w:val="006A7D18"/>
    <w:rsid w:val="006B3CED"/>
    <w:rsid w:val="006B4B79"/>
    <w:rsid w:val="006B546F"/>
    <w:rsid w:val="006C383C"/>
    <w:rsid w:val="006C648F"/>
    <w:rsid w:val="006D395F"/>
    <w:rsid w:val="006F3319"/>
    <w:rsid w:val="006F7036"/>
    <w:rsid w:val="0072335D"/>
    <w:rsid w:val="00724E79"/>
    <w:rsid w:val="00734C30"/>
    <w:rsid w:val="007360B2"/>
    <w:rsid w:val="00753E74"/>
    <w:rsid w:val="00756A9B"/>
    <w:rsid w:val="00762A1E"/>
    <w:rsid w:val="00770D03"/>
    <w:rsid w:val="007904C5"/>
    <w:rsid w:val="00796C4C"/>
    <w:rsid w:val="007B516D"/>
    <w:rsid w:val="007B5BBF"/>
    <w:rsid w:val="007B6493"/>
    <w:rsid w:val="007C3592"/>
    <w:rsid w:val="007C65DB"/>
    <w:rsid w:val="007D4079"/>
    <w:rsid w:val="007D5B66"/>
    <w:rsid w:val="007D7A4A"/>
    <w:rsid w:val="007E3EC5"/>
    <w:rsid w:val="007F639C"/>
    <w:rsid w:val="00801076"/>
    <w:rsid w:val="008033CF"/>
    <w:rsid w:val="008076B7"/>
    <w:rsid w:val="00813755"/>
    <w:rsid w:val="00823711"/>
    <w:rsid w:val="00833642"/>
    <w:rsid w:val="008339B0"/>
    <w:rsid w:val="00834D09"/>
    <w:rsid w:val="00836DE6"/>
    <w:rsid w:val="008441E2"/>
    <w:rsid w:val="00847543"/>
    <w:rsid w:val="00852AC2"/>
    <w:rsid w:val="008573C9"/>
    <w:rsid w:val="00857615"/>
    <w:rsid w:val="00860BF5"/>
    <w:rsid w:val="0086458C"/>
    <w:rsid w:val="00864EA0"/>
    <w:rsid w:val="00865683"/>
    <w:rsid w:val="008671E4"/>
    <w:rsid w:val="008711B7"/>
    <w:rsid w:val="00872CFB"/>
    <w:rsid w:val="00872D0D"/>
    <w:rsid w:val="0087337B"/>
    <w:rsid w:val="008735A9"/>
    <w:rsid w:val="00875059"/>
    <w:rsid w:val="00876797"/>
    <w:rsid w:val="00882291"/>
    <w:rsid w:val="00891868"/>
    <w:rsid w:val="00896F3B"/>
    <w:rsid w:val="00897AA9"/>
    <w:rsid w:val="00897D64"/>
    <w:rsid w:val="008B0789"/>
    <w:rsid w:val="008B2B72"/>
    <w:rsid w:val="008B6AC8"/>
    <w:rsid w:val="008C2B44"/>
    <w:rsid w:val="008C778E"/>
    <w:rsid w:val="008D7921"/>
    <w:rsid w:val="008E095A"/>
    <w:rsid w:val="008F6726"/>
    <w:rsid w:val="00904190"/>
    <w:rsid w:val="00913C6F"/>
    <w:rsid w:val="0091651C"/>
    <w:rsid w:val="009339A0"/>
    <w:rsid w:val="00946A3B"/>
    <w:rsid w:val="00946EDB"/>
    <w:rsid w:val="00946F43"/>
    <w:rsid w:val="00950F92"/>
    <w:rsid w:val="00963A6A"/>
    <w:rsid w:val="00970859"/>
    <w:rsid w:val="009721D3"/>
    <w:rsid w:val="00991478"/>
    <w:rsid w:val="009952A4"/>
    <w:rsid w:val="00996F10"/>
    <w:rsid w:val="009A0AB0"/>
    <w:rsid w:val="009A5F6A"/>
    <w:rsid w:val="009B411F"/>
    <w:rsid w:val="009B4B19"/>
    <w:rsid w:val="009B6E43"/>
    <w:rsid w:val="009D49E7"/>
    <w:rsid w:val="009D60D7"/>
    <w:rsid w:val="009D6564"/>
    <w:rsid w:val="009D7A34"/>
    <w:rsid w:val="009E47D1"/>
    <w:rsid w:val="009F1F69"/>
    <w:rsid w:val="009F283F"/>
    <w:rsid w:val="009F52D8"/>
    <w:rsid w:val="00A04C65"/>
    <w:rsid w:val="00A06A71"/>
    <w:rsid w:val="00A07594"/>
    <w:rsid w:val="00A21BE0"/>
    <w:rsid w:val="00A23C65"/>
    <w:rsid w:val="00A27607"/>
    <w:rsid w:val="00A3720B"/>
    <w:rsid w:val="00A4067E"/>
    <w:rsid w:val="00A44FB4"/>
    <w:rsid w:val="00A51304"/>
    <w:rsid w:val="00A51A42"/>
    <w:rsid w:val="00A522CB"/>
    <w:rsid w:val="00A6182C"/>
    <w:rsid w:val="00A630CB"/>
    <w:rsid w:val="00A6686F"/>
    <w:rsid w:val="00A67098"/>
    <w:rsid w:val="00A737B0"/>
    <w:rsid w:val="00A845D8"/>
    <w:rsid w:val="00A84E79"/>
    <w:rsid w:val="00A90394"/>
    <w:rsid w:val="00A93018"/>
    <w:rsid w:val="00A93DD0"/>
    <w:rsid w:val="00A9742A"/>
    <w:rsid w:val="00AA4C58"/>
    <w:rsid w:val="00AB52AE"/>
    <w:rsid w:val="00AC17B8"/>
    <w:rsid w:val="00AD3E9C"/>
    <w:rsid w:val="00AE0A09"/>
    <w:rsid w:val="00AE470F"/>
    <w:rsid w:val="00AE6FA8"/>
    <w:rsid w:val="00AF04AE"/>
    <w:rsid w:val="00AF53BD"/>
    <w:rsid w:val="00B1221C"/>
    <w:rsid w:val="00B16AF8"/>
    <w:rsid w:val="00B1723D"/>
    <w:rsid w:val="00B179F3"/>
    <w:rsid w:val="00B17D4D"/>
    <w:rsid w:val="00B21D8C"/>
    <w:rsid w:val="00B250A5"/>
    <w:rsid w:val="00B25DAA"/>
    <w:rsid w:val="00B263F5"/>
    <w:rsid w:val="00B26B19"/>
    <w:rsid w:val="00B359E3"/>
    <w:rsid w:val="00B36F25"/>
    <w:rsid w:val="00B3737C"/>
    <w:rsid w:val="00B41677"/>
    <w:rsid w:val="00B4727A"/>
    <w:rsid w:val="00B52FF0"/>
    <w:rsid w:val="00B56B6E"/>
    <w:rsid w:val="00B56FAA"/>
    <w:rsid w:val="00B63273"/>
    <w:rsid w:val="00B65D28"/>
    <w:rsid w:val="00B708B9"/>
    <w:rsid w:val="00B73801"/>
    <w:rsid w:val="00B80746"/>
    <w:rsid w:val="00B81549"/>
    <w:rsid w:val="00B87F72"/>
    <w:rsid w:val="00B919B1"/>
    <w:rsid w:val="00B95B10"/>
    <w:rsid w:val="00B9740A"/>
    <w:rsid w:val="00BA12E5"/>
    <w:rsid w:val="00BA1B0B"/>
    <w:rsid w:val="00BA6DFF"/>
    <w:rsid w:val="00BB5384"/>
    <w:rsid w:val="00BC7AF9"/>
    <w:rsid w:val="00BD05E4"/>
    <w:rsid w:val="00BD08C1"/>
    <w:rsid w:val="00BD3C70"/>
    <w:rsid w:val="00BD69AD"/>
    <w:rsid w:val="00BD740C"/>
    <w:rsid w:val="00BF29AE"/>
    <w:rsid w:val="00BF506E"/>
    <w:rsid w:val="00BF5EF6"/>
    <w:rsid w:val="00BF794E"/>
    <w:rsid w:val="00C00D92"/>
    <w:rsid w:val="00C1686C"/>
    <w:rsid w:val="00C32A3A"/>
    <w:rsid w:val="00C45EC5"/>
    <w:rsid w:val="00C50ECE"/>
    <w:rsid w:val="00C5385C"/>
    <w:rsid w:val="00C70F15"/>
    <w:rsid w:val="00C72DC1"/>
    <w:rsid w:val="00CA00E5"/>
    <w:rsid w:val="00CA0F73"/>
    <w:rsid w:val="00CA10E6"/>
    <w:rsid w:val="00CA4690"/>
    <w:rsid w:val="00CA662C"/>
    <w:rsid w:val="00CB0633"/>
    <w:rsid w:val="00CB696A"/>
    <w:rsid w:val="00CC572A"/>
    <w:rsid w:val="00CC694F"/>
    <w:rsid w:val="00CC739A"/>
    <w:rsid w:val="00CD0CE3"/>
    <w:rsid w:val="00CD3BBE"/>
    <w:rsid w:val="00CD5C39"/>
    <w:rsid w:val="00CD5C9D"/>
    <w:rsid w:val="00CD7DD3"/>
    <w:rsid w:val="00CE70DD"/>
    <w:rsid w:val="00CF2EDF"/>
    <w:rsid w:val="00CF4B16"/>
    <w:rsid w:val="00D01E57"/>
    <w:rsid w:val="00D02AC3"/>
    <w:rsid w:val="00D0752E"/>
    <w:rsid w:val="00D16978"/>
    <w:rsid w:val="00D30EB1"/>
    <w:rsid w:val="00D356C7"/>
    <w:rsid w:val="00D366AD"/>
    <w:rsid w:val="00D47D89"/>
    <w:rsid w:val="00D72AAB"/>
    <w:rsid w:val="00D74A90"/>
    <w:rsid w:val="00D83723"/>
    <w:rsid w:val="00D8741F"/>
    <w:rsid w:val="00DA1D4E"/>
    <w:rsid w:val="00DA258A"/>
    <w:rsid w:val="00DA6C50"/>
    <w:rsid w:val="00DB3ED1"/>
    <w:rsid w:val="00DB48A6"/>
    <w:rsid w:val="00DB526E"/>
    <w:rsid w:val="00DC2273"/>
    <w:rsid w:val="00DC53AD"/>
    <w:rsid w:val="00DE6A99"/>
    <w:rsid w:val="00E02B63"/>
    <w:rsid w:val="00E153C8"/>
    <w:rsid w:val="00E160A5"/>
    <w:rsid w:val="00E20D82"/>
    <w:rsid w:val="00E415CC"/>
    <w:rsid w:val="00E43BA0"/>
    <w:rsid w:val="00E506E1"/>
    <w:rsid w:val="00E603A5"/>
    <w:rsid w:val="00E60C58"/>
    <w:rsid w:val="00E6525A"/>
    <w:rsid w:val="00E676A2"/>
    <w:rsid w:val="00E70FA3"/>
    <w:rsid w:val="00E81819"/>
    <w:rsid w:val="00E83C97"/>
    <w:rsid w:val="00E931F6"/>
    <w:rsid w:val="00E9729C"/>
    <w:rsid w:val="00EA4A75"/>
    <w:rsid w:val="00EB502E"/>
    <w:rsid w:val="00EB7632"/>
    <w:rsid w:val="00EC3327"/>
    <w:rsid w:val="00F025CD"/>
    <w:rsid w:val="00F03A80"/>
    <w:rsid w:val="00F10358"/>
    <w:rsid w:val="00F20B3C"/>
    <w:rsid w:val="00F22D8F"/>
    <w:rsid w:val="00F323C6"/>
    <w:rsid w:val="00F35425"/>
    <w:rsid w:val="00F3691B"/>
    <w:rsid w:val="00F36BA8"/>
    <w:rsid w:val="00F37395"/>
    <w:rsid w:val="00F4079C"/>
    <w:rsid w:val="00F4227E"/>
    <w:rsid w:val="00F43F1B"/>
    <w:rsid w:val="00F454EB"/>
    <w:rsid w:val="00F46A5F"/>
    <w:rsid w:val="00F61738"/>
    <w:rsid w:val="00F654B3"/>
    <w:rsid w:val="00F7056B"/>
    <w:rsid w:val="00F73C70"/>
    <w:rsid w:val="00F7511A"/>
    <w:rsid w:val="00F814A3"/>
    <w:rsid w:val="00F9418E"/>
    <w:rsid w:val="00FA109E"/>
    <w:rsid w:val="00FA64E9"/>
    <w:rsid w:val="00FA72F6"/>
    <w:rsid w:val="00FA7894"/>
    <w:rsid w:val="00FB18F4"/>
    <w:rsid w:val="00FC2C6E"/>
    <w:rsid w:val="00FC3E7A"/>
    <w:rsid w:val="00FD6E79"/>
    <w:rsid w:val="00FE119C"/>
    <w:rsid w:val="00FE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66"/>
    <w:pPr>
      <w:spacing w:after="200" w:line="276" w:lineRule="auto"/>
    </w:pPr>
    <w:rPr>
      <w:color w:val="00000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99"/>
    <w:rsid w:val="00872D0D"/>
    <w:rPr>
      <w:rFonts w:ascii="Times New Roman" w:hAnsi="Times New Roman"/>
      <w:sz w:val="28"/>
      <w:lang w:val="en-IN" w:eastAsia="en-IN" w:bidi="ar-SA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7D5B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95A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BA6DFF"/>
    <w:rPr>
      <w:rFonts w:cs="Times New Roman"/>
    </w:rPr>
  </w:style>
  <w:style w:type="table" w:styleId="TableGrid3">
    <w:name w:val="Table Grid 3"/>
    <w:basedOn w:val="TableNormal"/>
    <w:uiPriority w:val="99"/>
    <w:semiHidden/>
    <w:rsid w:val="00C70F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">
    <w:name w:val="Section Title"/>
    <w:basedOn w:val="Normal"/>
    <w:next w:val="Normal"/>
    <w:autoRedefine/>
    <w:uiPriority w:val="99"/>
    <w:rsid w:val="009B4B19"/>
    <w:pPr>
      <w:spacing w:before="220" w:after="0" w:line="480" w:lineRule="auto"/>
    </w:pPr>
    <w:rPr>
      <w:rFonts w:ascii="Times New Roman" w:eastAsia="Times New Roman" w:hAnsi="Times New Roman"/>
      <w:b/>
      <w:color w:val="auto"/>
      <w:spacing w:val="-1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76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A1E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5105C7"/>
    <w:rPr>
      <w:rFonts w:cs="Times New Roman"/>
    </w:rPr>
  </w:style>
  <w:style w:type="character" w:customStyle="1" w:styleId="ilad">
    <w:name w:val="il_ad"/>
    <w:basedOn w:val="DefaultParagraphFont"/>
    <w:uiPriority w:val="99"/>
    <w:rsid w:val="005105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B0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6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633"/>
    <w:rPr>
      <w:color w:val="000000"/>
      <w:lang w:eastAsia="ja-JP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633"/>
    <w:rPr>
      <w:b/>
      <w:bCs/>
      <w:color w:val="000000"/>
      <w:lang w:eastAsia="ja-JP" w:bidi="ar-SA"/>
    </w:rPr>
  </w:style>
  <w:style w:type="paragraph" w:customStyle="1" w:styleId="NormalDS">
    <w:name w:val="Normal DS"/>
    <w:basedOn w:val="Normal"/>
    <w:rsid w:val="005C2F70"/>
    <w:pPr>
      <w:spacing w:after="260" w:line="240" w:lineRule="auto"/>
    </w:pPr>
    <w:rPr>
      <w:rFonts w:ascii="Arial" w:eastAsia="Times New Roman" w:hAnsi="Arial" w:cs="Arial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7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49"/>
    <w:rPr>
      <w:color w:val="000000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07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49"/>
    <w:rPr>
      <w:color w:val="000000"/>
      <w:lang w:eastAsia="ja-JP" w:bidi="ar-SA"/>
    </w:rPr>
  </w:style>
  <w:style w:type="paragraph" w:styleId="BodyText">
    <w:name w:val="Body Text"/>
    <w:basedOn w:val="Normal"/>
    <w:link w:val="BodyTextChar"/>
    <w:rsid w:val="003B3E52"/>
    <w:pPr>
      <w:spacing w:after="120" w:line="240" w:lineRule="auto"/>
    </w:pPr>
    <w:rPr>
      <w:rFonts w:ascii="Times New Roman" w:eastAsia="Times New Roman" w:hAnsi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rsid w:val="003B3E52"/>
    <w:rPr>
      <w:rFonts w:ascii="Times New Roman" w:eastAsia="Times New Roman" w:hAnsi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shaagurung0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ankaj\AppData\Roaming\Microsoft\Templates\TP0300062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18AE-B964-49F6-8CB7-A5F76F61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TP030006241</Template>
  <TotalTime>3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Twinkle Budhiraja</vt:lpstr>
    </vt:vector>
  </TitlesOfParts>
  <Company>Grizli777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Twinkle Budhiraja</dc:title>
  <dc:creator>pankaj</dc:creator>
  <cp:lastModifiedBy>DSIM</cp:lastModifiedBy>
  <cp:revision>2</cp:revision>
  <cp:lastPrinted>2017-12-26T08:25:00Z</cp:lastPrinted>
  <dcterms:created xsi:type="dcterms:W3CDTF">2020-02-05T07:24:00Z</dcterms:created>
  <dcterms:modified xsi:type="dcterms:W3CDTF">2020-02-05T07:24:00Z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